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01FC0" w14:textId="77777777" w:rsidR="00AC44A8" w:rsidRPr="00AC44A8" w:rsidRDefault="003B3BBE" w:rsidP="00AC44A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fi-FI"/>
        </w:rPr>
      </w:pPr>
      <w:r>
        <w:rPr>
          <w:noProof/>
          <w:lang w:val="en-US"/>
        </w:rPr>
        <w:drawing>
          <wp:anchor distT="0" distB="0" distL="114300" distR="114300" simplePos="0" relativeHeight="251656704" behindDoc="1" locked="0" layoutInCell="1" allowOverlap="1" wp14:anchorId="66D53860" wp14:editId="1CE096AA">
            <wp:simplePos x="0" y="0"/>
            <wp:positionH relativeFrom="column">
              <wp:posOffset>-123825</wp:posOffset>
            </wp:positionH>
            <wp:positionV relativeFrom="paragraph">
              <wp:posOffset>-95250</wp:posOffset>
            </wp:positionV>
            <wp:extent cx="1066800" cy="1181100"/>
            <wp:effectExtent l="19050" t="0" r="0" b="0"/>
            <wp:wrapTight wrapText="bothSides">
              <wp:wrapPolygon edited="0">
                <wp:start x="-386" y="0"/>
                <wp:lineTo x="-386" y="21252"/>
                <wp:lineTo x="21600" y="21252"/>
                <wp:lineTo x="21600" y="0"/>
                <wp:lineTo x="-386" y="0"/>
              </wp:wrapPolygon>
            </wp:wrapTight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10000" contrast="2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C44A8" w:rsidRPr="00AC44A8">
        <w:rPr>
          <w:rFonts w:ascii="Arial" w:eastAsia="Times New Roman" w:hAnsi="Arial" w:cs="Arial"/>
          <w:sz w:val="24"/>
          <w:szCs w:val="24"/>
          <w:lang w:val="fi-FI"/>
        </w:rPr>
        <w:t>PEMERINTAH PROVINSI DAERAH KHUSUS IBUKOTA JAKARTA</w:t>
      </w:r>
    </w:p>
    <w:p w14:paraId="555EB242" w14:textId="77777777" w:rsidR="00AC44A8" w:rsidRPr="00F52F8F" w:rsidRDefault="00AC44A8" w:rsidP="00AC44A8">
      <w:pPr>
        <w:keepNext/>
        <w:spacing w:after="0" w:line="240" w:lineRule="auto"/>
        <w:jc w:val="center"/>
        <w:outlineLvl w:val="0"/>
        <w:rPr>
          <w:rFonts w:ascii="Arial" w:eastAsia="Times New Roman" w:hAnsi="Arial" w:cs="Arial"/>
          <w:bCs/>
          <w:sz w:val="24"/>
          <w:szCs w:val="24"/>
        </w:rPr>
      </w:pPr>
      <w:r w:rsidRPr="00F52F8F">
        <w:rPr>
          <w:rFonts w:ascii="Arial" w:eastAsia="Times New Roman" w:hAnsi="Arial" w:cs="Arial"/>
          <w:bCs/>
          <w:sz w:val="24"/>
          <w:szCs w:val="24"/>
          <w:lang w:val="de-DE"/>
        </w:rPr>
        <w:t>D</w:t>
      </w:r>
      <w:r w:rsidR="00BC09AF" w:rsidRPr="00F52F8F">
        <w:rPr>
          <w:rFonts w:ascii="Arial" w:eastAsia="Times New Roman" w:hAnsi="Arial" w:cs="Arial"/>
          <w:bCs/>
          <w:sz w:val="24"/>
          <w:szCs w:val="24"/>
        </w:rPr>
        <w:t xml:space="preserve">INAS </w:t>
      </w:r>
      <w:r w:rsidRPr="00F52F8F">
        <w:rPr>
          <w:rFonts w:ascii="Arial" w:eastAsia="Times New Roman" w:hAnsi="Arial" w:cs="Arial"/>
          <w:bCs/>
          <w:sz w:val="24"/>
          <w:szCs w:val="24"/>
          <w:lang w:val="de-DE"/>
        </w:rPr>
        <w:t>PENDIDIKAN</w:t>
      </w:r>
    </w:p>
    <w:p w14:paraId="2CE97FF2" w14:textId="77777777" w:rsidR="00AC44A8" w:rsidRPr="00F52F8F" w:rsidRDefault="00AC44A8" w:rsidP="00AC44A8">
      <w:pPr>
        <w:keepNext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28"/>
          <w:szCs w:val="28"/>
        </w:rPr>
      </w:pPr>
      <w:r w:rsidRPr="00F52F8F">
        <w:rPr>
          <w:rFonts w:ascii="Arial" w:eastAsia="Times New Roman" w:hAnsi="Arial" w:cs="Arial"/>
          <w:b/>
          <w:bCs/>
          <w:sz w:val="28"/>
          <w:szCs w:val="28"/>
        </w:rPr>
        <w:t xml:space="preserve">SUKU DINAS PENDIDIKAN </w:t>
      </w:r>
      <w:r w:rsidRPr="00F52F8F">
        <w:rPr>
          <w:rFonts w:ascii="Arial" w:eastAsia="Times New Roman" w:hAnsi="Arial" w:cs="Arial"/>
          <w:b/>
          <w:bCs/>
          <w:sz w:val="28"/>
          <w:szCs w:val="28"/>
          <w:lang w:val="en-US"/>
        </w:rPr>
        <w:t xml:space="preserve">WILAYAH </w:t>
      </w:r>
      <w:r w:rsidRPr="00F52F8F">
        <w:rPr>
          <w:rFonts w:ascii="Arial" w:eastAsia="Times New Roman" w:hAnsi="Arial" w:cs="Arial"/>
          <w:b/>
          <w:bCs/>
          <w:sz w:val="28"/>
          <w:szCs w:val="28"/>
        </w:rPr>
        <w:t>II</w:t>
      </w:r>
    </w:p>
    <w:p w14:paraId="14DE24F5" w14:textId="77777777" w:rsidR="00AC44A8" w:rsidRPr="00F52F8F" w:rsidRDefault="00AC44A8" w:rsidP="00AC44A8">
      <w:pPr>
        <w:keepNext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28"/>
          <w:szCs w:val="28"/>
        </w:rPr>
      </w:pPr>
      <w:r w:rsidRPr="00F52F8F">
        <w:rPr>
          <w:rFonts w:ascii="Arial" w:eastAsia="Times New Roman" w:hAnsi="Arial" w:cs="Arial"/>
          <w:b/>
          <w:bCs/>
          <w:sz w:val="28"/>
          <w:szCs w:val="28"/>
        </w:rPr>
        <w:t>KOTA ADMINISTRASI JAKARTA PUSAT</w:t>
      </w:r>
    </w:p>
    <w:p w14:paraId="293C8DC4" w14:textId="77777777" w:rsidR="00AC44A8" w:rsidRPr="00AC44A8" w:rsidRDefault="00AC44A8" w:rsidP="00AC44A8">
      <w:pPr>
        <w:keepNext/>
        <w:spacing w:after="0" w:line="240" w:lineRule="auto"/>
        <w:jc w:val="center"/>
        <w:outlineLvl w:val="0"/>
        <w:rPr>
          <w:rFonts w:ascii="Arial" w:eastAsia="Times New Roman" w:hAnsi="Arial" w:cs="Arial"/>
          <w:bCs/>
          <w:sz w:val="20"/>
          <w:szCs w:val="20"/>
          <w:lang w:val="en-US"/>
        </w:rPr>
      </w:pPr>
      <w:r w:rsidRPr="00AC44A8">
        <w:rPr>
          <w:rFonts w:ascii="Arial" w:eastAsia="Times New Roman" w:hAnsi="Arial" w:cs="Arial"/>
          <w:bCs/>
          <w:sz w:val="20"/>
          <w:szCs w:val="20"/>
          <w:lang w:val="en-US"/>
        </w:rPr>
        <w:t>Jln. Tanah Abang I Blok D Lt. 8 Telp.(021) 3</w:t>
      </w:r>
      <w:r w:rsidRPr="00AC44A8">
        <w:rPr>
          <w:rFonts w:ascii="Arial" w:eastAsia="Times New Roman" w:hAnsi="Arial" w:cs="Arial"/>
          <w:bCs/>
          <w:sz w:val="20"/>
          <w:szCs w:val="20"/>
        </w:rPr>
        <w:t xml:space="preserve">524844 </w:t>
      </w:r>
      <w:r w:rsidRPr="00AC44A8">
        <w:rPr>
          <w:rFonts w:ascii="Arial" w:eastAsia="Times New Roman" w:hAnsi="Arial" w:cs="Arial"/>
          <w:bCs/>
          <w:sz w:val="20"/>
          <w:szCs w:val="20"/>
          <w:lang w:val="en-US"/>
        </w:rPr>
        <w:t>Fax. (021) 3</w:t>
      </w:r>
      <w:r w:rsidRPr="00AC44A8">
        <w:rPr>
          <w:rFonts w:ascii="Arial" w:eastAsia="Times New Roman" w:hAnsi="Arial" w:cs="Arial"/>
          <w:bCs/>
          <w:sz w:val="20"/>
          <w:szCs w:val="20"/>
        </w:rPr>
        <w:t>524844</w:t>
      </w:r>
    </w:p>
    <w:p w14:paraId="13176BFA" w14:textId="77777777" w:rsidR="00AC44A8" w:rsidRDefault="00AC44A8" w:rsidP="00AC44A8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AC44A8">
        <w:rPr>
          <w:rFonts w:ascii="Times New Roman" w:eastAsia="Times New Roman" w:hAnsi="Times New Roman"/>
          <w:sz w:val="24"/>
          <w:szCs w:val="24"/>
          <w:lang w:val="en-US"/>
        </w:rPr>
        <w:t>e-mail :</w:t>
      </w:r>
      <w:r w:rsidR="003B3BBE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hyperlink r:id="rId6" w:history="1">
        <w:r w:rsidR="00192939" w:rsidRPr="00564DED">
          <w:rPr>
            <w:rStyle w:val="Hyperlink"/>
            <w:rFonts w:ascii="Times New Roman" w:eastAsia="Times New Roman" w:hAnsi="Times New Roman"/>
            <w:sz w:val="24"/>
            <w:szCs w:val="24"/>
            <w:lang w:val="en-US"/>
          </w:rPr>
          <w:t>sudinjp</w:t>
        </w:r>
        <w:r w:rsidR="00192939" w:rsidRPr="00564DED">
          <w:rPr>
            <w:rStyle w:val="Hyperlink"/>
            <w:rFonts w:ascii="Times New Roman" w:eastAsia="Times New Roman" w:hAnsi="Times New Roman"/>
            <w:sz w:val="24"/>
            <w:szCs w:val="24"/>
          </w:rPr>
          <w:t>2</w:t>
        </w:r>
        <w:r w:rsidR="00192939" w:rsidRPr="00564DED">
          <w:rPr>
            <w:rStyle w:val="Hyperlink"/>
            <w:rFonts w:ascii="Times New Roman" w:eastAsia="Times New Roman" w:hAnsi="Times New Roman"/>
            <w:sz w:val="24"/>
            <w:szCs w:val="24"/>
            <w:lang w:val="en-US"/>
          </w:rPr>
          <w:t>@gmail.com</w:t>
        </w:r>
      </w:hyperlink>
    </w:p>
    <w:p w14:paraId="04960C26" w14:textId="77777777" w:rsidR="00192939" w:rsidRPr="00AC44A8" w:rsidRDefault="00192939" w:rsidP="0072472F">
      <w:pPr>
        <w:spacing w:after="0" w:line="240" w:lineRule="auto"/>
        <w:ind w:left="720" w:firstLine="720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J A K A R T A</w:t>
      </w:r>
    </w:p>
    <w:p w14:paraId="0B5CB55F" w14:textId="77777777" w:rsidR="00AC44A8" w:rsidRDefault="00AC44A8" w:rsidP="00AC44A8">
      <w:pPr>
        <w:keepNext/>
        <w:pBdr>
          <w:bottom w:val="single" w:sz="12" w:space="1" w:color="auto"/>
        </w:pBdr>
        <w:spacing w:after="0" w:line="240" w:lineRule="auto"/>
        <w:jc w:val="right"/>
        <w:outlineLvl w:val="0"/>
        <w:rPr>
          <w:rFonts w:ascii="Arial" w:eastAsia="Times New Roman" w:hAnsi="Arial" w:cs="Arial"/>
          <w:bCs/>
          <w:sz w:val="20"/>
          <w:szCs w:val="20"/>
          <w:lang w:val="en-US"/>
        </w:rPr>
      </w:pPr>
      <w:r w:rsidRPr="00AC44A8">
        <w:rPr>
          <w:rFonts w:ascii="Arial" w:eastAsia="Times New Roman" w:hAnsi="Arial" w:cs="Arial"/>
          <w:bCs/>
          <w:sz w:val="20"/>
          <w:szCs w:val="20"/>
        </w:rPr>
        <w:t xml:space="preserve">Kode Pos : </w:t>
      </w:r>
      <w:r w:rsidRPr="00AC44A8">
        <w:rPr>
          <w:rFonts w:ascii="Arial" w:eastAsia="Times New Roman" w:hAnsi="Arial" w:cs="Arial"/>
          <w:bCs/>
          <w:sz w:val="20"/>
          <w:szCs w:val="20"/>
          <w:lang w:val="en-US"/>
        </w:rPr>
        <w:t>10160</w:t>
      </w:r>
    </w:p>
    <w:p w14:paraId="5B56B1CA" w14:textId="77777777" w:rsidR="00EB5F6B" w:rsidRPr="00EB5F6B" w:rsidRDefault="00EB5F6B" w:rsidP="00EB5F6B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7DCD9627" w14:textId="31F8A292" w:rsidR="005F4FF6" w:rsidRDefault="001A7FD8" w:rsidP="005F4FF6">
      <w:pPr>
        <w:pStyle w:val="Heading4"/>
        <w:tabs>
          <w:tab w:val="clear" w:pos="1560"/>
          <w:tab w:val="clear" w:pos="1701"/>
          <w:tab w:val="left" w:pos="1440"/>
          <w:tab w:val="left" w:pos="1800"/>
          <w:tab w:val="left" w:pos="5245"/>
          <w:tab w:val="left" w:pos="6237"/>
        </w:tabs>
        <w:ind w:left="0" w:firstLine="0"/>
        <w:rPr>
          <w:rFonts w:ascii="Arial" w:hAnsi="Arial" w:cs="Arial"/>
          <w:szCs w:val="24"/>
          <w:lang w:val="sv-SE"/>
        </w:rPr>
      </w:pPr>
      <w:r>
        <w:rPr>
          <w:rFonts w:ascii="Arial" w:hAnsi="Arial" w:cs="Arial"/>
          <w:szCs w:val="24"/>
          <w:lang w:val="sv-SE"/>
        </w:rPr>
        <w:t>Nomor</w:t>
      </w:r>
      <w:r>
        <w:rPr>
          <w:rFonts w:ascii="Arial" w:hAnsi="Arial" w:cs="Arial"/>
          <w:szCs w:val="24"/>
          <w:lang w:val="sv-SE"/>
        </w:rPr>
        <w:tab/>
        <w:t>:</w:t>
      </w:r>
      <w:r w:rsidR="00745BB6">
        <w:rPr>
          <w:rFonts w:ascii="Arial" w:hAnsi="Arial" w:cs="Arial"/>
          <w:szCs w:val="24"/>
          <w:lang w:val="sv-SE"/>
        </w:rPr>
        <w:t xml:space="preserve"> </w:t>
      </w:r>
      <w:r w:rsidR="008B5013">
        <w:rPr>
          <w:rFonts w:ascii="Arial" w:hAnsi="Arial" w:cs="Arial"/>
          <w:szCs w:val="24"/>
          <w:lang w:val="sv-SE"/>
        </w:rPr>
        <w:t>6683</w:t>
      </w:r>
      <w:r w:rsidR="00745BB6" w:rsidRPr="00745BB6">
        <w:rPr>
          <w:rFonts w:ascii="Arial" w:hAnsi="Arial" w:cs="Arial"/>
          <w:szCs w:val="24"/>
          <w:lang w:val="sv-SE"/>
        </w:rPr>
        <w:t>/PK.02.01</w:t>
      </w:r>
      <w:r w:rsidRPr="006019CE">
        <w:rPr>
          <w:rFonts w:ascii="Arial" w:hAnsi="Arial" w:cs="Arial"/>
          <w:szCs w:val="24"/>
          <w:lang w:val="sv-SE"/>
        </w:rPr>
        <w:tab/>
      </w:r>
      <w:r>
        <w:rPr>
          <w:rFonts w:ascii="Arial" w:hAnsi="Arial" w:cs="Arial"/>
          <w:szCs w:val="24"/>
          <w:lang w:val="id-ID"/>
        </w:rPr>
        <w:tab/>
      </w:r>
      <w:r w:rsidR="00EB5F6B">
        <w:rPr>
          <w:rFonts w:ascii="Arial" w:hAnsi="Arial" w:cs="Arial"/>
          <w:szCs w:val="24"/>
          <w:lang w:val="id-ID"/>
        </w:rPr>
        <w:tab/>
      </w:r>
      <w:r w:rsidR="004F1E63">
        <w:rPr>
          <w:rFonts w:ascii="Arial" w:hAnsi="Arial" w:cs="Arial"/>
          <w:szCs w:val="24"/>
          <w:lang w:val="id-ID"/>
        </w:rPr>
        <w:tab/>
      </w:r>
      <w:r w:rsidR="008B5013">
        <w:rPr>
          <w:rFonts w:ascii="Arial" w:hAnsi="Arial" w:cs="Arial"/>
          <w:szCs w:val="24"/>
          <w:lang w:val="sv-SE"/>
        </w:rPr>
        <w:t>7</w:t>
      </w:r>
      <w:r w:rsidR="00745BB6">
        <w:rPr>
          <w:rFonts w:ascii="Arial" w:hAnsi="Arial" w:cs="Arial"/>
          <w:szCs w:val="24"/>
          <w:lang w:val="sv-SE"/>
        </w:rPr>
        <w:t xml:space="preserve"> </w:t>
      </w:r>
      <w:r w:rsidR="008B5013">
        <w:rPr>
          <w:rFonts w:ascii="Arial" w:hAnsi="Arial" w:cs="Arial"/>
          <w:szCs w:val="24"/>
          <w:lang w:val="sv-SE"/>
        </w:rPr>
        <w:t>Juli</w:t>
      </w:r>
      <w:r w:rsidR="00745BB6">
        <w:rPr>
          <w:rFonts w:ascii="Arial" w:hAnsi="Arial" w:cs="Arial"/>
          <w:szCs w:val="24"/>
          <w:lang w:val="sv-SE"/>
        </w:rPr>
        <w:t xml:space="preserve"> 2025</w:t>
      </w:r>
    </w:p>
    <w:p w14:paraId="27F20E8D" w14:textId="5AA9428B" w:rsidR="001A7FD8" w:rsidRPr="001A7FD8" w:rsidRDefault="001A7FD8" w:rsidP="005F4FF6">
      <w:pPr>
        <w:pStyle w:val="Heading4"/>
        <w:tabs>
          <w:tab w:val="clear" w:pos="1560"/>
          <w:tab w:val="clear" w:pos="1701"/>
          <w:tab w:val="left" w:pos="1440"/>
          <w:tab w:val="left" w:pos="1800"/>
          <w:tab w:val="left" w:pos="5245"/>
          <w:tab w:val="left" w:pos="6237"/>
        </w:tabs>
        <w:ind w:left="0" w:firstLine="0"/>
        <w:rPr>
          <w:rFonts w:ascii="Arial" w:hAnsi="Arial" w:cs="Arial"/>
          <w:szCs w:val="24"/>
          <w:lang w:val="id-ID"/>
        </w:rPr>
      </w:pPr>
      <w:r>
        <w:rPr>
          <w:rFonts w:ascii="Arial" w:hAnsi="Arial" w:cs="Arial"/>
          <w:szCs w:val="24"/>
          <w:lang w:val="sv-SE"/>
        </w:rPr>
        <w:t>Sifat</w:t>
      </w:r>
      <w:r>
        <w:rPr>
          <w:rFonts w:ascii="Arial" w:hAnsi="Arial" w:cs="Arial"/>
          <w:szCs w:val="24"/>
          <w:lang w:val="sv-SE"/>
        </w:rPr>
        <w:tab/>
        <w:t xml:space="preserve">: </w:t>
      </w:r>
      <w:r w:rsidR="008B5013">
        <w:rPr>
          <w:rFonts w:ascii="Arial" w:hAnsi="Arial" w:cs="Arial"/>
          <w:szCs w:val="24"/>
          <w:lang w:val="id-ID"/>
        </w:rPr>
        <w:t>Biasa</w:t>
      </w:r>
    </w:p>
    <w:p w14:paraId="0C250A52" w14:textId="76B5C4EB" w:rsidR="001A7FD8" w:rsidRPr="001A7FD8" w:rsidRDefault="001A7FD8" w:rsidP="001A7FD8">
      <w:pPr>
        <w:tabs>
          <w:tab w:val="left" w:pos="1440"/>
          <w:tab w:val="left" w:pos="1800"/>
          <w:tab w:val="left" w:pos="5954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sv-SE"/>
        </w:rPr>
        <w:t>Lampiran</w:t>
      </w:r>
      <w:r>
        <w:rPr>
          <w:rFonts w:ascii="Arial" w:hAnsi="Arial" w:cs="Arial"/>
          <w:sz w:val="24"/>
          <w:szCs w:val="24"/>
          <w:lang w:val="sv-SE"/>
        </w:rPr>
        <w:tab/>
        <w:t xml:space="preserve">: </w:t>
      </w:r>
      <w:r w:rsidR="00A07A54">
        <w:rPr>
          <w:rFonts w:ascii="Arial" w:hAnsi="Arial" w:cs="Arial"/>
          <w:sz w:val="24"/>
          <w:szCs w:val="24"/>
          <w:lang w:val="sv-SE"/>
        </w:rPr>
        <w:t>3 (Tiga) Halaman</w:t>
      </w:r>
    </w:p>
    <w:p w14:paraId="0409B021" w14:textId="1C487D6B" w:rsidR="001A7FD8" w:rsidRPr="006019CE" w:rsidRDefault="001A7FD8" w:rsidP="001A7FD8">
      <w:pPr>
        <w:tabs>
          <w:tab w:val="left" w:pos="1440"/>
          <w:tab w:val="left" w:pos="1800"/>
          <w:tab w:val="left" w:pos="5245"/>
          <w:tab w:val="left" w:pos="6237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sv-SE"/>
        </w:rPr>
        <w:t>Hal</w:t>
      </w:r>
      <w:r>
        <w:rPr>
          <w:rFonts w:ascii="Arial" w:hAnsi="Arial" w:cs="Arial"/>
          <w:sz w:val="24"/>
          <w:szCs w:val="24"/>
          <w:lang w:val="sv-SE"/>
        </w:rPr>
        <w:tab/>
        <w:t xml:space="preserve">: </w:t>
      </w:r>
      <w:r w:rsidR="0038789B">
        <w:rPr>
          <w:rFonts w:ascii="Arial" w:hAnsi="Arial" w:cs="Arial"/>
          <w:sz w:val="24"/>
          <w:szCs w:val="24"/>
        </w:rPr>
        <w:t>Undangan</w:t>
      </w:r>
      <w:r>
        <w:rPr>
          <w:rFonts w:ascii="Arial" w:hAnsi="Arial" w:cs="Arial"/>
          <w:sz w:val="24"/>
          <w:szCs w:val="24"/>
        </w:rPr>
        <w:tab/>
      </w:r>
      <w:r w:rsidRPr="006019CE">
        <w:rPr>
          <w:rFonts w:ascii="Arial" w:hAnsi="Arial" w:cs="Arial"/>
          <w:sz w:val="24"/>
          <w:szCs w:val="24"/>
          <w:lang w:val="sv-SE"/>
        </w:rPr>
        <w:t>Kepada</w:t>
      </w:r>
    </w:p>
    <w:p w14:paraId="4FA4A5E5" w14:textId="4BB7E80A" w:rsidR="001857C5" w:rsidRDefault="001A7FD8" w:rsidP="001857C5">
      <w:pPr>
        <w:tabs>
          <w:tab w:val="left" w:pos="1440"/>
          <w:tab w:val="left" w:pos="1800"/>
          <w:tab w:val="left" w:pos="4678"/>
          <w:tab w:val="left" w:pos="5245"/>
        </w:tabs>
        <w:spacing w:after="0"/>
        <w:ind w:left="5245" w:hanging="4225"/>
        <w:jc w:val="both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</w:rPr>
        <w:tab/>
      </w:r>
      <w:r w:rsidRPr="006019C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019CE">
        <w:rPr>
          <w:rFonts w:ascii="Arial" w:hAnsi="Arial" w:cs="Arial"/>
          <w:sz w:val="24"/>
          <w:szCs w:val="24"/>
          <w:lang w:val="sv-SE"/>
        </w:rPr>
        <w:t>Yth.</w:t>
      </w:r>
      <w:r w:rsidRPr="006019CE">
        <w:rPr>
          <w:rFonts w:ascii="Arial" w:hAnsi="Arial" w:cs="Arial"/>
          <w:sz w:val="24"/>
          <w:szCs w:val="24"/>
          <w:lang w:val="sv-SE"/>
        </w:rPr>
        <w:tab/>
      </w:r>
      <w:r w:rsidR="001857C5">
        <w:rPr>
          <w:rFonts w:ascii="Arial" w:hAnsi="Arial" w:cs="Arial"/>
          <w:sz w:val="24"/>
          <w:szCs w:val="24"/>
          <w:lang w:val="sv-SE"/>
        </w:rPr>
        <w:t>Daftar Nama Terlampir</w:t>
      </w:r>
    </w:p>
    <w:p w14:paraId="03D4B2FC" w14:textId="77777777" w:rsidR="00F65134" w:rsidRDefault="00433B08" w:rsidP="00F65134">
      <w:pPr>
        <w:tabs>
          <w:tab w:val="left" w:pos="1440"/>
          <w:tab w:val="left" w:pos="1800"/>
          <w:tab w:val="left" w:pos="4678"/>
          <w:tab w:val="left" w:pos="5245"/>
        </w:tabs>
        <w:spacing w:after="0"/>
        <w:ind w:left="5245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di </w:t>
      </w:r>
    </w:p>
    <w:p w14:paraId="68D4ED02" w14:textId="77777777" w:rsidR="00F65134" w:rsidRDefault="00F65134" w:rsidP="00F65134">
      <w:pPr>
        <w:tabs>
          <w:tab w:val="left" w:pos="1440"/>
          <w:tab w:val="left" w:pos="1800"/>
          <w:tab w:val="left" w:pos="4678"/>
          <w:tab w:val="left" w:pos="5245"/>
        </w:tabs>
        <w:spacing w:after="0"/>
        <w:ind w:left="5245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Jakarta</w:t>
      </w:r>
    </w:p>
    <w:p w14:paraId="231E6C20" w14:textId="2F1C3974" w:rsidR="00863226" w:rsidRPr="00433B08" w:rsidRDefault="001A7FD8" w:rsidP="00F65134">
      <w:pPr>
        <w:tabs>
          <w:tab w:val="left" w:pos="1440"/>
          <w:tab w:val="left" w:pos="1800"/>
          <w:tab w:val="left" w:pos="4678"/>
          <w:tab w:val="left" w:pos="5245"/>
        </w:tabs>
        <w:spacing w:after="0"/>
        <w:ind w:left="5245"/>
        <w:jc w:val="both"/>
        <w:rPr>
          <w:rFonts w:ascii="Arial" w:hAnsi="Arial" w:cs="Arial"/>
          <w:sz w:val="24"/>
          <w:szCs w:val="24"/>
        </w:rPr>
      </w:pPr>
      <w:r w:rsidRPr="006019CE">
        <w:rPr>
          <w:rFonts w:ascii="Arial" w:hAnsi="Arial" w:cs="Arial"/>
          <w:sz w:val="24"/>
          <w:szCs w:val="24"/>
        </w:rPr>
        <w:tab/>
      </w:r>
      <w:r w:rsidRPr="006019CE">
        <w:rPr>
          <w:rFonts w:ascii="Arial" w:hAnsi="Arial" w:cs="Arial"/>
          <w:sz w:val="24"/>
          <w:szCs w:val="24"/>
        </w:rPr>
        <w:tab/>
      </w:r>
      <w:r w:rsidRPr="006019CE">
        <w:rPr>
          <w:rFonts w:ascii="Arial" w:hAnsi="Arial" w:cs="Arial"/>
          <w:sz w:val="24"/>
          <w:szCs w:val="24"/>
        </w:rPr>
        <w:tab/>
      </w:r>
      <w:r w:rsidRPr="006019CE">
        <w:rPr>
          <w:rFonts w:ascii="Arial" w:hAnsi="Arial" w:cs="Arial"/>
          <w:sz w:val="24"/>
          <w:szCs w:val="24"/>
        </w:rPr>
        <w:tab/>
      </w:r>
    </w:p>
    <w:p w14:paraId="6126D387" w14:textId="3B48AA5B" w:rsidR="004F1E63" w:rsidRDefault="00433B08" w:rsidP="008A35A6">
      <w:pPr>
        <w:ind w:left="144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Kepala Suku Dinas Pendidikan Wilayah II Kota Administrasi Jakarta Pusat mengharapkan kehadiran Saudara dalam acara yang akan dilaksanakan pada :</w:t>
      </w:r>
    </w:p>
    <w:tbl>
      <w:tblPr>
        <w:tblW w:w="0" w:type="auto"/>
        <w:tblInd w:w="2235" w:type="dxa"/>
        <w:tblLook w:val="04A0" w:firstRow="1" w:lastRow="0" w:firstColumn="1" w:lastColumn="0" w:noHBand="0" w:noVBand="1"/>
      </w:tblPr>
      <w:tblGrid>
        <w:gridCol w:w="1206"/>
        <w:gridCol w:w="284"/>
        <w:gridCol w:w="5881"/>
      </w:tblGrid>
      <w:tr w:rsidR="00A34308" w:rsidRPr="00847714" w14:paraId="574CC737" w14:textId="2D9BD189" w:rsidTr="007F7817">
        <w:tc>
          <w:tcPr>
            <w:tcW w:w="1206" w:type="dxa"/>
            <w:shd w:val="clear" w:color="auto" w:fill="auto"/>
          </w:tcPr>
          <w:p w14:paraId="298DBBF5" w14:textId="6ED5C9EB" w:rsidR="00A34308" w:rsidRPr="00847714" w:rsidRDefault="00A34308" w:rsidP="0084771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47714">
              <w:rPr>
                <w:rFonts w:ascii="Arial" w:hAnsi="Arial" w:cs="Arial"/>
                <w:sz w:val="24"/>
                <w:szCs w:val="24"/>
              </w:rPr>
              <w:t xml:space="preserve">hari </w:t>
            </w:r>
          </w:p>
        </w:tc>
        <w:tc>
          <w:tcPr>
            <w:tcW w:w="284" w:type="dxa"/>
            <w:shd w:val="clear" w:color="auto" w:fill="auto"/>
          </w:tcPr>
          <w:p w14:paraId="3D707EA5" w14:textId="77777777" w:rsidR="00A34308" w:rsidRPr="00847714" w:rsidRDefault="00A34308" w:rsidP="0084771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47714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881" w:type="dxa"/>
            <w:shd w:val="clear" w:color="auto" w:fill="auto"/>
          </w:tcPr>
          <w:p w14:paraId="1FB75536" w14:textId="0322275D" w:rsidR="00A34308" w:rsidRPr="00847714" w:rsidRDefault="008B5013" w:rsidP="0084771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Selasa</w:t>
            </w:r>
          </w:p>
        </w:tc>
      </w:tr>
      <w:tr w:rsidR="00A34308" w:rsidRPr="00847714" w14:paraId="6D9B01DE" w14:textId="30743DAF" w:rsidTr="007F7817">
        <w:tc>
          <w:tcPr>
            <w:tcW w:w="1206" w:type="dxa"/>
            <w:shd w:val="clear" w:color="auto" w:fill="auto"/>
          </w:tcPr>
          <w:p w14:paraId="37837793" w14:textId="45E57C07" w:rsidR="00A34308" w:rsidRPr="00F07700" w:rsidRDefault="00A07A54" w:rsidP="0084771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</w:t>
            </w:r>
            <w:r w:rsidR="00A34308">
              <w:rPr>
                <w:rFonts w:ascii="Arial" w:hAnsi="Arial" w:cs="Arial"/>
                <w:sz w:val="24"/>
                <w:szCs w:val="24"/>
                <w:lang w:val="en-US"/>
              </w:rPr>
              <w:t>anggal</w:t>
            </w:r>
          </w:p>
        </w:tc>
        <w:tc>
          <w:tcPr>
            <w:tcW w:w="284" w:type="dxa"/>
            <w:shd w:val="clear" w:color="auto" w:fill="auto"/>
          </w:tcPr>
          <w:p w14:paraId="498F2023" w14:textId="77777777" w:rsidR="00A34308" w:rsidRPr="00847714" w:rsidRDefault="00A34308" w:rsidP="0084771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47714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881" w:type="dxa"/>
            <w:shd w:val="clear" w:color="auto" w:fill="auto"/>
          </w:tcPr>
          <w:p w14:paraId="12D0C179" w14:textId="498DA5DA" w:rsidR="00A34308" w:rsidRPr="00847714" w:rsidRDefault="008B5013" w:rsidP="0084771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 Jul</w:t>
            </w:r>
            <w:r w:rsidR="001857C5">
              <w:rPr>
                <w:rFonts w:ascii="Arial" w:hAnsi="Arial" w:cs="Arial"/>
                <w:sz w:val="24"/>
                <w:szCs w:val="24"/>
                <w:lang w:val="en-US"/>
              </w:rPr>
              <w:t>i 2025</w:t>
            </w:r>
          </w:p>
        </w:tc>
      </w:tr>
      <w:tr w:rsidR="00A34308" w:rsidRPr="00847714" w14:paraId="362F1234" w14:textId="22C6F331" w:rsidTr="007F7817">
        <w:tc>
          <w:tcPr>
            <w:tcW w:w="1206" w:type="dxa"/>
            <w:shd w:val="clear" w:color="auto" w:fill="auto"/>
          </w:tcPr>
          <w:p w14:paraId="6EA3835A" w14:textId="53483147" w:rsidR="00A34308" w:rsidRPr="00F07700" w:rsidRDefault="00A07A54" w:rsidP="0084771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</w:t>
            </w:r>
            <w:r w:rsidR="00A34308">
              <w:rPr>
                <w:rFonts w:ascii="Arial" w:hAnsi="Arial" w:cs="Arial"/>
                <w:sz w:val="24"/>
                <w:szCs w:val="24"/>
                <w:lang w:val="en-US"/>
              </w:rPr>
              <w:t>aktu</w:t>
            </w:r>
          </w:p>
        </w:tc>
        <w:tc>
          <w:tcPr>
            <w:tcW w:w="284" w:type="dxa"/>
            <w:shd w:val="clear" w:color="auto" w:fill="auto"/>
          </w:tcPr>
          <w:p w14:paraId="11F30E82" w14:textId="77777777" w:rsidR="00A34308" w:rsidRPr="00847714" w:rsidRDefault="00A34308" w:rsidP="0084771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47714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881" w:type="dxa"/>
            <w:shd w:val="clear" w:color="auto" w:fill="auto"/>
          </w:tcPr>
          <w:p w14:paraId="264A062D" w14:textId="2BA4BA33" w:rsidR="00A34308" w:rsidRDefault="001857C5" w:rsidP="006C0FA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="008B501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.00 WIB s.d. selesai</w:t>
            </w:r>
          </w:p>
        </w:tc>
      </w:tr>
      <w:tr w:rsidR="00FB54E2" w:rsidRPr="00847714" w14:paraId="3ED0E12A" w14:textId="6C1B0BBB" w:rsidTr="007F7817">
        <w:tc>
          <w:tcPr>
            <w:tcW w:w="1206" w:type="dxa"/>
            <w:shd w:val="clear" w:color="auto" w:fill="auto"/>
          </w:tcPr>
          <w:p w14:paraId="571657D9" w14:textId="305E8046" w:rsidR="00FB54E2" w:rsidRDefault="00A07A54" w:rsidP="0084771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</w:t>
            </w:r>
            <w:r w:rsidR="00FB54E2">
              <w:rPr>
                <w:rFonts w:ascii="Arial" w:hAnsi="Arial" w:cs="Arial"/>
                <w:sz w:val="24"/>
                <w:szCs w:val="24"/>
                <w:lang w:val="en-US"/>
              </w:rPr>
              <w:t>empat</w:t>
            </w:r>
          </w:p>
        </w:tc>
        <w:tc>
          <w:tcPr>
            <w:tcW w:w="284" w:type="dxa"/>
            <w:shd w:val="clear" w:color="auto" w:fill="auto"/>
          </w:tcPr>
          <w:p w14:paraId="0F350896" w14:textId="327B5579" w:rsidR="00FB54E2" w:rsidRPr="00F07700" w:rsidRDefault="00FB54E2" w:rsidP="0084771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881" w:type="dxa"/>
            <w:shd w:val="clear" w:color="auto" w:fill="auto"/>
          </w:tcPr>
          <w:p w14:paraId="2B6BF8FA" w14:textId="77777777" w:rsidR="00F65134" w:rsidRDefault="001857C5" w:rsidP="0095303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Ruang Aula Suku Dinas Pendidikan Wilayah II</w:t>
            </w:r>
          </w:p>
          <w:p w14:paraId="751AF632" w14:textId="77777777" w:rsidR="001857C5" w:rsidRDefault="001857C5" w:rsidP="0095303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Kota Administrasi Jakarta Pusat </w:t>
            </w:r>
          </w:p>
          <w:p w14:paraId="649E05E2" w14:textId="651EBE7E" w:rsidR="001857C5" w:rsidRDefault="001857C5" w:rsidP="0095303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Blok D Lantai 8</w:t>
            </w:r>
          </w:p>
        </w:tc>
      </w:tr>
      <w:tr w:rsidR="00FB54E2" w:rsidRPr="00847714" w14:paraId="0EAEA7C1" w14:textId="1D54A02C" w:rsidTr="007F7817">
        <w:tc>
          <w:tcPr>
            <w:tcW w:w="1206" w:type="dxa"/>
            <w:shd w:val="clear" w:color="auto" w:fill="auto"/>
          </w:tcPr>
          <w:p w14:paraId="60B77C65" w14:textId="2379D9EE" w:rsidR="00FB54E2" w:rsidRDefault="00A07A54" w:rsidP="0084771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r w:rsidR="00FB54E2">
              <w:rPr>
                <w:rFonts w:ascii="Arial" w:hAnsi="Arial" w:cs="Arial"/>
                <w:sz w:val="24"/>
                <w:szCs w:val="24"/>
                <w:lang w:val="en-US"/>
              </w:rPr>
              <w:t>cara</w:t>
            </w:r>
          </w:p>
        </w:tc>
        <w:tc>
          <w:tcPr>
            <w:tcW w:w="284" w:type="dxa"/>
            <w:shd w:val="clear" w:color="auto" w:fill="auto"/>
          </w:tcPr>
          <w:p w14:paraId="7A2C1903" w14:textId="4035DDCA" w:rsidR="00FB54E2" w:rsidRDefault="00FB54E2" w:rsidP="0084771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881" w:type="dxa"/>
            <w:shd w:val="clear" w:color="auto" w:fill="auto"/>
          </w:tcPr>
          <w:p w14:paraId="52916F21" w14:textId="61E7EA7D" w:rsidR="00615036" w:rsidRDefault="008B5013" w:rsidP="0084771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Rapat Koordinasi Strakom Ruang Seni Siswa 2025</w:t>
            </w:r>
          </w:p>
        </w:tc>
      </w:tr>
      <w:tr w:rsidR="00E61AB6" w:rsidRPr="00847714" w14:paraId="1C1FF449" w14:textId="77777777" w:rsidTr="007F7817">
        <w:trPr>
          <w:gridAfter w:val="1"/>
          <w:wAfter w:w="5881" w:type="dxa"/>
        </w:trPr>
        <w:tc>
          <w:tcPr>
            <w:tcW w:w="1206" w:type="dxa"/>
            <w:shd w:val="clear" w:color="auto" w:fill="auto"/>
          </w:tcPr>
          <w:p w14:paraId="3BC72B79" w14:textId="77777777" w:rsidR="00E61AB6" w:rsidRDefault="00E61AB6" w:rsidP="0084771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4" w:type="dxa"/>
            <w:shd w:val="clear" w:color="auto" w:fill="auto"/>
          </w:tcPr>
          <w:p w14:paraId="62DB8404" w14:textId="77777777" w:rsidR="00E61AB6" w:rsidRDefault="00E61AB6" w:rsidP="0084771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3A98D51B" w14:textId="2C23902D" w:rsidR="0038789B" w:rsidRDefault="00A07D24" w:rsidP="0038789B">
      <w:pPr>
        <w:spacing w:after="0"/>
        <w:ind w:left="144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Atas perhatian </w:t>
      </w:r>
      <w:r w:rsidR="00745BB6">
        <w:rPr>
          <w:rFonts w:ascii="Arial" w:hAnsi="Arial" w:cs="Arial"/>
          <w:sz w:val="24"/>
          <w:szCs w:val="24"/>
        </w:rPr>
        <w:t xml:space="preserve">dan kehadiran </w:t>
      </w:r>
      <w:r>
        <w:rPr>
          <w:rFonts w:ascii="Arial" w:hAnsi="Arial" w:cs="Arial"/>
          <w:sz w:val="24"/>
          <w:szCs w:val="24"/>
        </w:rPr>
        <w:t>Saudara</w:t>
      </w:r>
      <w:r w:rsidR="00745BB6">
        <w:rPr>
          <w:rFonts w:ascii="Arial" w:hAnsi="Arial" w:cs="Arial"/>
          <w:sz w:val="24"/>
          <w:szCs w:val="24"/>
        </w:rPr>
        <w:t xml:space="preserve"> tepat waktu</w:t>
      </w:r>
      <w:r>
        <w:rPr>
          <w:rFonts w:ascii="Arial" w:hAnsi="Arial" w:cs="Arial"/>
          <w:sz w:val="24"/>
          <w:szCs w:val="24"/>
        </w:rPr>
        <w:t xml:space="preserve">, </w:t>
      </w:r>
      <w:r w:rsidR="00745BB6">
        <w:rPr>
          <w:rFonts w:ascii="Arial" w:hAnsi="Arial" w:cs="Arial"/>
          <w:sz w:val="24"/>
          <w:szCs w:val="24"/>
        </w:rPr>
        <w:t>di</w:t>
      </w:r>
      <w:r w:rsidR="0038789B">
        <w:rPr>
          <w:rFonts w:ascii="Arial" w:hAnsi="Arial" w:cs="Arial"/>
          <w:sz w:val="24"/>
          <w:szCs w:val="24"/>
        </w:rPr>
        <w:t>ucapkan terima kasih.</w:t>
      </w:r>
    </w:p>
    <w:p w14:paraId="14344F0B" w14:textId="77777777" w:rsidR="0038789B" w:rsidRDefault="0038789B" w:rsidP="00D4252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35C9117E" w14:textId="77777777" w:rsidR="00241392" w:rsidRPr="00241392" w:rsidRDefault="00241392" w:rsidP="00D4252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7DB0E6F6" w14:textId="0C2BE708" w:rsidR="0038789B" w:rsidRPr="00C30AC7" w:rsidRDefault="0038789B" w:rsidP="008745CB">
      <w:pPr>
        <w:pStyle w:val="ListParagraph"/>
        <w:spacing w:after="0"/>
        <w:ind w:left="4500"/>
        <w:rPr>
          <w:rFonts w:ascii="Arial" w:hAnsi="Arial" w:cs="Arial"/>
          <w:sz w:val="24"/>
          <w:szCs w:val="24"/>
        </w:rPr>
      </w:pPr>
      <w:r w:rsidRPr="00C30AC7">
        <w:rPr>
          <w:rFonts w:ascii="Arial" w:hAnsi="Arial" w:cs="Arial"/>
          <w:sz w:val="24"/>
          <w:szCs w:val="24"/>
        </w:rPr>
        <w:t>K</w:t>
      </w:r>
      <w:r w:rsidRPr="00C30AC7">
        <w:rPr>
          <w:rFonts w:ascii="Arial" w:hAnsi="Arial" w:cs="Arial"/>
          <w:sz w:val="24"/>
          <w:szCs w:val="24"/>
          <w:lang w:val="id-ID"/>
        </w:rPr>
        <w:t>epala</w:t>
      </w:r>
      <w:r w:rsidR="00241392">
        <w:rPr>
          <w:rFonts w:ascii="Arial" w:hAnsi="Arial" w:cs="Arial"/>
          <w:sz w:val="24"/>
          <w:szCs w:val="24"/>
        </w:rPr>
        <w:t xml:space="preserve"> </w:t>
      </w:r>
      <w:r w:rsidRPr="00C30AC7">
        <w:rPr>
          <w:rFonts w:ascii="Arial" w:hAnsi="Arial" w:cs="Arial"/>
          <w:sz w:val="24"/>
          <w:szCs w:val="24"/>
        </w:rPr>
        <w:t>S</w:t>
      </w:r>
      <w:r w:rsidRPr="00C30AC7">
        <w:rPr>
          <w:rFonts w:ascii="Arial" w:hAnsi="Arial" w:cs="Arial"/>
          <w:sz w:val="24"/>
          <w:szCs w:val="24"/>
          <w:lang w:val="id-ID"/>
        </w:rPr>
        <w:t xml:space="preserve">uku </w:t>
      </w:r>
      <w:r w:rsidRPr="00C30AC7">
        <w:rPr>
          <w:rFonts w:ascii="Arial" w:hAnsi="Arial" w:cs="Arial"/>
          <w:sz w:val="24"/>
          <w:szCs w:val="24"/>
        </w:rPr>
        <w:t xml:space="preserve"> D</w:t>
      </w:r>
      <w:r w:rsidRPr="00C30AC7">
        <w:rPr>
          <w:rFonts w:ascii="Arial" w:hAnsi="Arial" w:cs="Arial"/>
          <w:sz w:val="24"/>
          <w:szCs w:val="24"/>
          <w:lang w:val="id-ID"/>
        </w:rPr>
        <w:t>inas</w:t>
      </w:r>
      <w:r w:rsidRPr="00C30AC7">
        <w:rPr>
          <w:rFonts w:ascii="Arial" w:hAnsi="Arial" w:cs="Arial"/>
          <w:sz w:val="24"/>
          <w:szCs w:val="24"/>
        </w:rPr>
        <w:t xml:space="preserve"> P</w:t>
      </w:r>
      <w:r w:rsidRPr="00C30AC7">
        <w:rPr>
          <w:rFonts w:ascii="Arial" w:hAnsi="Arial" w:cs="Arial"/>
          <w:sz w:val="24"/>
          <w:szCs w:val="24"/>
          <w:lang w:val="id-ID"/>
        </w:rPr>
        <w:t>endidikan</w:t>
      </w:r>
      <w:r w:rsidRPr="00C30AC7">
        <w:rPr>
          <w:rFonts w:ascii="Arial" w:hAnsi="Arial" w:cs="Arial"/>
          <w:sz w:val="24"/>
          <w:szCs w:val="24"/>
        </w:rPr>
        <w:t xml:space="preserve"> W</w:t>
      </w:r>
      <w:r w:rsidRPr="00C30AC7">
        <w:rPr>
          <w:rFonts w:ascii="Arial" w:hAnsi="Arial" w:cs="Arial"/>
          <w:sz w:val="24"/>
          <w:szCs w:val="24"/>
          <w:lang w:val="id-ID"/>
        </w:rPr>
        <w:t>ilayah</w:t>
      </w:r>
      <w:r w:rsidRPr="00C30AC7">
        <w:rPr>
          <w:rFonts w:ascii="Arial" w:hAnsi="Arial" w:cs="Arial"/>
          <w:sz w:val="24"/>
          <w:szCs w:val="24"/>
        </w:rPr>
        <w:t xml:space="preserve"> II</w:t>
      </w:r>
    </w:p>
    <w:p w14:paraId="4D348A35" w14:textId="6F218B3A" w:rsidR="0038789B" w:rsidRDefault="0038789B" w:rsidP="00A34308">
      <w:pPr>
        <w:pStyle w:val="ListParagraph"/>
        <w:spacing w:after="0"/>
        <w:ind w:left="3060" w:firstLine="540"/>
        <w:jc w:val="center"/>
        <w:rPr>
          <w:rFonts w:ascii="Arial" w:hAnsi="Arial" w:cs="Arial"/>
          <w:sz w:val="24"/>
          <w:szCs w:val="24"/>
          <w:lang w:val="id-ID"/>
        </w:rPr>
      </w:pPr>
      <w:r w:rsidRPr="00C30AC7">
        <w:rPr>
          <w:rFonts w:ascii="Arial" w:hAnsi="Arial" w:cs="Arial"/>
          <w:sz w:val="24"/>
          <w:szCs w:val="24"/>
        </w:rPr>
        <w:t>K</w:t>
      </w:r>
      <w:r w:rsidRPr="00C30AC7">
        <w:rPr>
          <w:rFonts w:ascii="Arial" w:hAnsi="Arial" w:cs="Arial"/>
          <w:sz w:val="24"/>
          <w:szCs w:val="24"/>
          <w:lang w:val="id-ID"/>
        </w:rPr>
        <w:t>ota</w:t>
      </w:r>
      <w:r w:rsidRPr="00C30AC7">
        <w:rPr>
          <w:rFonts w:ascii="Arial" w:hAnsi="Arial" w:cs="Arial"/>
          <w:sz w:val="24"/>
          <w:szCs w:val="24"/>
        </w:rPr>
        <w:t xml:space="preserve"> A</w:t>
      </w:r>
      <w:r w:rsidRPr="00C30AC7">
        <w:rPr>
          <w:rFonts w:ascii="Arial" w:hAnsi="Arial" w:cs="Arial"/>
          <w:sz w:val="24"/>
          <w:szCs w:val="24"/>
          <w:lang w:val="id-ID"/>
        </w:rPr>
        <w:t>dministrasi</w:t>
      </w:r>
      <w:r w:rsidRPr="00C30AC7">
        <w:rPr>
          <w:rFonts w:ascii="Arial" w:hAnsi="Arial" w:cs="Arial"/>
          <w:sz w:val="24"/>
          <w:szCs w:val="24"/>
        </w:rPr>
        <w:t xml:space="preserve"> J</w:t>
      </w:r>
      <w:r w:rsidRPr="00C30AC7">
        <w:rPr>
          <w:rFonts w:ascii="Arial" w:hAnsi="Arial" w:cs="Arial"/>
          <w:sz w:val="24"/>
          <w:szCs w:val="24"/>
          <w:lang w:val="id-ID"/>
        </w:rPr>
        <w:t>akarta</w:t>
      </w:r>
      <w:r w:rsidRPr="00C30AC7">
        <w:rPr>
          <w:rFonts w:ascii="Arial" w:hAnsi="Arial" w:cs="Arial"/>
          <w:sz w:val="24"/>
          <w:szCs w:val="24"/>
        </w:rPr>
        <w:t xml:space="preserve"> P</w:t>
      </w:r>
      <w:r w:rsidRPr="00C30AC7">
        <w:rPr>
          <w:rFonts w:ascii="Arial" w:hAnsi="Arial" w:cs="Arial"/>
          <w:sz w:val="24"/>
          <w:szCs w:val="24"/>
          <w:lang w:val="id-ID"/>
        </w:rPr>
        <w:t>usat</w:t>
      </w:r>
    </w:p>
    <w:p w14:paraId="2EAE70CA" w14:textId="77777777" w:rsidR="006C0FA7" w:rsidRDefault="006C0FA7" w:rsidP="00241392">
      <w:pPr>
        <w:tabs>
          <w:tab w:val="left" w:pos="1260"/>
          <w:tab w:val="left" w:pos="1980"/>
          <w:tab w:val="left" w:pos="3600"/>
          <w:tab w:val="left" w:pos="4680"/>
        </w:tabs>
        <w:spacing w:after="0"/>
        <w:rPr>
          <w:rFonts w:ascii="Arial" w:hAnsi="Arial" w:cs="Arial"/>
          <w:sz w:val="24"/>
          <w:szCs w:val="24"/>
          <w:lang w:val="en-US"/>
        </w:rPr>
      </w:pPr>
    </w:p>
    <w:p w14:paraId="7CDFA360" w14:textId="635EA9FC" w:rsidR="00615036" w:rsidRDefault="00615036" w:rsidP="00241392">
      <w:pPr>
        <w:tabs>
          <w:tab w:val="left" w:pos="1260"/>
          <w:tab w:val="left" w:pos="1980"/>
          <w:tab w:val="left" w:pos="3600"/>
          <w:tab w:val="left" w:pos="4680"/>
        </w:tabs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  <w:t xml:space="preserve">        </w:t>
      </w:r>
    </w:p>
    <w:p w14:paraId="355AD292" w14:textId="6B5EE99C" w:rsidR="00FB54E2" w:rsidRPr="00241392" w:rsidRDefault="001857C5" w:rsidP="00241392">
      <w:pPr>
        <w:tabs>
          <w:tab w:val="left" w:pos="1260"/>
          <w:tab w:val="left" w:pos="1980"/>
          <w:tab w:val="left" w:pos="3600"/>
          <w:tab w:val="left" w:pos="4680"/>
        </w:tabs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    </w:t>
      </w:r>
    </w:p>
    <w:p w14:paraId="040BAA08" w14:textId="1A62C4C3" w:rsidR="001857C5" w:rsidRPr="00EF58C3" w:rsidRDefault="00FB54E2" w:rsidP="00EF58C3">
      <w:pPr>
        <w:pStyle w:val="ListParagraph"/>
        <w:tabs>
          <w:tab w:val="left" w:pos="1260"/>
          <w:tab w:val="left" w:pos="1980"/>
          <w:tab w:val="left" w:pos="3600"/>
          <w:tab w:val="left" w:pos="4680"/>
        </w:tabs>
        <w:spacing w:after="0"/>
        <w:ind w:left="16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</w:t>
      </w:r>
    </w:p>
    <w:p w14:paraId="4113536E" w14:textId="2EB78F7B" w:rsidR="00EF58C3" w:rsidRPr="00EF58C3" w:rsidRDefault="00EF58C3" w:rsidP="00EF58C3">
      <w:pPr>
        <w:pStyle w:val="ListParagraph"/>
        <w:tabs>
          <w:tab w:val="left" w:pos="1260"/>
          <w:tab w:val="left" w:pos="1980"/>
          <w:tab w:val="left" w:pos="3600"/>
          <w:tab w:val="left" w:pos="4680"/>
        </w:tabs>
        <w:ind w:left="16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F58C3">
        <w:rPr>
          <w:rFonts w:ascii="Arial" w:hAnsi="Arial" w:cs="Arial"/>
          <w:sz w:val="24"/>
          <w:szCs w:val="24"/>
        </w:rPr>
        <w:t>Bambang Eko Prabowo S.STP. M.Si</w:t>
      </w:r>
      <w:r w:rsidR="001857C5">
        <w:rPr>
          <w:rFonts w:ascii="Arial" w:hAnsi="Arial" w:cs="Arial"/>
          <w:sz w:val="24"/>
          <w:szCs w:val="24"/>
        </w:rPr>
        <w:t>., MA.</w:t>
      </w:r>
    </w:p>
    <w:p w14:paraId="1D74692C" w14:textId="06225602" w:rsidR="00EF58C3" w:rsidRPr="00EF58C3" w:rsidRDefault="00EF58C3" w:rsidP="00EF58C3">
      <w:pPr>
        <w:pStyle w:val="ListParagraph"/>
        <w:tabs>
          <w:tab w:val="left" w:pos="1260"/>
          <w:tab w:val="left" w:pos="1980"/>
          <w:tab w:val="left" w:pos="3600"/>
          <w:tab w:val="left" w:pos="4680"/>
        </w:tabs>
        <w:ind w:left="16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2A3327">
        <w:rPr>
          <w:rFonts w:ascii="Arial" w:hAnsi="Arial" w:cs="Arial"/>
          <w:sz w:val="24"/>
          <w:szCs w:val="24"/>
        </w:rPr>
        <w:t xml:space="preserve">     </w:t>
      </w:r>
      <w:r w:rsidRPr="00EF58C3">
        <w:rPr>
          <w:rFonts w:ascii="Arial" w:hAnsi="Arial" w:cs="Arial"/>
          <w:sz w:val="24"/>
          <w:szCs w:val="24"/>
        </w:rPr>
        <w:t>NIP 197908121999121001</w:t>
      </w:r>
    </w:p>
    <w:p w14:paraId="4162D8FA" w14:textId="7196AFF5" w:rsidR="0038789B" w:rsidRPr="0038789B" w:rsidRDefault="00241392" w:rsidP="00EF58C3">
      <w:pPr>
        <w:pStyle w:val="ListParagraph"/>
        <w:tabs>
          <w:tab w:val="left" w:pos="1260"/>
          <w:tab w:val="left" w:pos="1980"/>
          <w:tab w:val="left" w:pos="3600"/>
          <w:tab w:val="left" w:pos="4680"/>
        </w:tabs>
        <w:spacing w:after="0"/>
        <w:ind w:left="16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D71AD9">
        <w:rPr>
          <w:rFonts w:ascii="Arial" w:hAnsi="Arial" w:cs="Arial"/>
          <w:sz w:val="24"/>
          <w:szCs w:val="24"/>
        </w:rPr>
        <w:t xml:space="preserve">  </w:t>
      </w:r>
    </w:p>
    <w:p w14:paraId="5199C648" w14:textId="6F4AEC34" w:rsidR="001A086A" w:rsidRDefault="001A086A">
      <w:pPr>
        <w:spacing w:after="0" w:line="240" w:lineRule="auto"/>
      </w:pPr>
      <w:r>
        <w:br w:type="page"/>
      </w: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5103"/>
      </w:tblGrid>
      <w:tr w:rsidR="001A086A" w:rsidRPr="00EF58C3" w14:paraId="62E7D2CC" w14:textId="77777777" w:rsidTr="00EF7E7F">
        <w:tc>
          <w:tcPr>
            <w:tcW w:w="5529" w:type="dxa"/>
          </w:tcPr>
          <w:p w14:paraId="18479E7F" w14:textId="77777777" w:rsidR="001A086A" w:rsidRPr="00EF58C3" w:rsidRDefault="001A086A" w:rsidP="00EF7E7F">
            <w:pPr>
              <w:contextualSpacing/>
              <w:jc w:val="right"/>
              <w:rPr>
                <w:rFonts w:ascii="Arial" w:hAnsi="Arial" w:cs="Arial"/>
                <w:bCs/>
                <w:sz w:val="24"/>
                <w:szCs w:val="24"/>
              </w:rPr>
            </w:pPr>
            <w:r w:rsidRPr="00EF58C3">
              <w:rPr>
                <w:rFonts w:ascii="Arial" w:hAnsi="Arial" w:cs="Arial"/>
                <w:bCs/>
                <w:sz w:val="24"/>
                <w:szCs w:val="24"/>
              </w:rPr>
              <w:lastRenderedPageBreak/>
              <w:t>Lampiran :</w:t>
            </w:r>
          </w:p>
        </w:tc>
        <w:tc>
          <w:tcPr>
            <w:tcW w:w="5103" w:type="dxa"/>
          </w:tcPr>
          <w:p w14:paraId="0E98340C" w14:textId="77777777" w:rsidR="001A086A" w:rsidRPr="00EF58C3" w:rsidRDefault="001A086A" w:rsidP="00EF7E7F">
            <w:pPr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EF58C3">
              <w:rPr>
                <w:rFonts w:ascii="Arial" w:hAnsi="Arial" w:cs="Arial"/>
                <w:bCs/>
                <w:sz w:val="24"/>
                <w:szCs w:val="24"/>
              </w:rPr>
              <w:t>Surat Kepala Suku Dinas Pendidikan</w:t>
            </w:r>
          </w:p>
          <w:p w14:paraId="001175E6" w14:textId="77777777" w:rsidR="001A086A" w:rsidRPr="00EF58C3" w:rsidRDefault="001A086A" w:rsidP="00EF7E7F">
            <w:pPr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EF58C3">
              <w:rPr>
                <w:rFonts w:ascii="Arial" w:hAnsi="Arial" w:cs="Arial"/>
                <w:bCs/>
                <w:sz w:val="24"/>
                <w:szCs w:val="24"/>
              </w:rPr>
              <w:t>Wilayah II Kota Administrasi Jakarta Pusat</w:t>
            </w:r>
          </w:p>
          <w:p w14:paraId="03DB5622" w14:textId="3B04F8FC" w:rsidR="001A086A" w:rsidRPr="00EF58C3" w:rsidRDefault="001A086A" w:rsidP="00EF7E7F">
            <w:pPr>
              <w:contextualSpacing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EF58C3">
              <w:rPr>
                <w:rFonts w:ascii="Arial" w:hAnsi="Arial" w:cs="Arial"/>
                <w:bCs/>
                <w:sz w:val="24"/>
                <w:szCs w:val="24"/>
              </w:rPr>
              <w:t xml:space="preserve">Nomor  </w:t>
            </w:r>
            <w:r w:rsidRPr="00EF58C3">
              <w:rPr>
                <w:rFonts w:ascii="Arial" w:hAnsi="Arial" w:cs="Arial"/>
                <w:bCs/>
                <w:sz w:val="24"/>
                <w:szCs w:val="24"/>
              </w:rPr>
              <w:tab/>
              <w:t>:</w:t>
            </w:r>
            <w:r w:rsidRPr="00EF58C3">
              <w:rPr>
                <w:rFonts w:ascii="Arial" w:hAnsi="Arial" w:cs="Arial"/>
                <w:sz w:val="24"/>
                <w:szCs w:val="24"/>
                <w:lang w:val="sv-SE"/>
              </w:rPr>
              <w:t xml:space="preserve"> </w:t>
            </w:r>
            <w:r w:rsidR="008B5013">
              <w:rPr>
                <w:rFonts w:ascii="Arial" w:hAnsi="Arial" w:cs="Arial"/>
                <w:szCs w:val="24"/>
                <w:lang w:val="sv-SE"/>
              </w:rPr>
              <w:t>6683</w:t>
            </w:r>
            <w:r w:rsidR="00745BB6" w:rsidRPr="00745BB6">
              <w:rPr>
                <w:rFonts w:ascii="Arial" w:hAnsi="Arial" w:cs="Arial"/>
                <w:szCs w:val="24"/>
                <w:lang w:val="sv-SE"/>
              </w:rPr>
              <w:t>/PK.02.01</w:t>
            </w:r>
          </w:p>
          <w:p w14:paraId="58BCED48" w14:textId="32FAF07A" w:rsidR="001A086A" w:rsidRPr="00EF58C3" w:rsidRDefault="001A086A" w:rsidP="00EF7E7F">
            <w:pPr>
              <w:contextualSpacing/>
              <w:rPr>
                <w:rFonts w:ascii="Arial" w:hAnsi="Arial" w:cs="Arial"/>
                <w:bCs/>
                <w:sz w:val="24"/>
                <w:szCs w:val="24"/>
              </w:rPr>
            </w:pPr>
            <w:r w:rsidRPr="00EF58C3">
              <w:rPr>
                <w:rFonts w:ascii="Arial" w:hAnsi="Arial" w:cs="Arial"/>
                <w:bCs/>
                <w:sz w:val="24"/>
                <w:szCs w:val="24"/>
              </w:rPr>
              <w:t>Tanggal</w:t>
            </w:r>
            <w:r w:rsidRPr="00EF58C3">
              <w:rPr>
                <w:rFonts w:ascii="Arial" w:hAnsi="Arial" w:cs="Arial"/>
                <w:bCs/>
                <w:sz w:val="24"/>
                <w:szCs w:val="24"/>
              </w:rPr>
              <w:tab/>
              <w:t xml:space="preserve">: </w:t>
            </w:r>
            <w:r w:rsidR="008B5013">
              <w:rPr>
                <w:rFonts w:ascii="Arial" w:hAnsi="Arial" w:cs="Arial"/>
                <w:szCs w:val="24"/>
                <w:lang w:val="sv-SE"/>
              </w:rPr>
              <w:t>7 Juli</w:t>
            </w:r>
            <w:r w:rsidR="00745BB6">
              <w:rPr>
                <w:rFonts w:ascii="Arial" w:hAnsi="Arial" w:cs="Arial"/>
                <w:szCs w:val="24"/>
                <w:lang w:val="sv-SE"/>
              </w:rPr>
              <w:t xml:space="preserve"> 2025</w:t>
            </w:r>
          </w:p>
        </w:tc>
      </w:tr>
    </w:tbl>
    <w:p w14:paraId="728ECEAC" w14:textId="77777777" w:rsidR="001A086A" w:rsidRPr="00EF58C3" w:rsidRDefault="001A086A" w:rsidP="001A086A">
      <w:pPr>
        <w:contextualSpacing/>
        <w:rPr>
          <w:rFonts w:ascii="Arial" w:hAnsi="Arial" w:cs="Arial"/>
          <w:b/>
          <w:sz w:val="24"/>
          <w:szCs w:val="24"/>
        </w:rPr>
      </w:pPr>
    </w:p>
    <w:p w14:paraId="5E471DC1" w14:textId="77777777" w:rsidR="008B5013" w:rsidRDefault="008B5013" w:rsidP="001A086A">
      <w:pPr>
        <w:contextualSpacing/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DAFTAR NAMA UNDANGAN </w:t>
      </w:r>
    </w:p>
    <w:p w14:paraId="00B4CD19" w14:textId="73C4C1AE" w:rsidR="002A3327" w:rsidRDefault="008B5013" w:rsidP="001A086A">
      <w:pPr>
        <w:contextualSpacing/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RAPAT KOORDINASI STRAKOM RUANG SENI SISWA 2025</w:t>
      </w:r>
    </w:p>
    <w:p w14:paraId="63ED179E" w14:textId="77777777" w:rsidR="002A3327" w:rsidRDefault="002A3327" w:rsidP="001A086A">
      <w:pPr>
        <w:contextualSpacing/>
        <w:jc w:val="center"/>
        <w:rPr>
          <w:rFonts w:ascii="Arial" w:hAnsi="Arial" w:cs="Arial"/>
          <w:b/>
          <w:sz w:val="24"/>
          <w:szCs w:val="24"/>
          <w:lang w:val="en-US"/>
        </w:rPr>
      </w:pPr>
    </w:p>
    <w:tbl>
      <w:tblPr>
        <w:tblW w:w="10632" w:type="dxa"/>
        <w:tblInd w:w="-714" w:type="dxa"/>
        <w:tblLook w:val="04A0" w:firstRow="1" w:lastRow="0" w:firstColumn="1" w:lastColumn="0" w:noHBand="0" w:noVBand="1"/>
      </w:tblPr>
      <w:tblGrid>
        <w:gridCol w:w="617"/>
        <w:gridCol w:w="3032"/>
        <w:gridCol w:w="5526"/>
        <w:gridCol w:w="1457"/>
      </w:tblGrid>
      <w:tr w:rsidR="008B5013" w:rsidRPr="008B5013" w14:paraId="535BD5ED" w14:textId="77777777" w:rsidTr="008B5013">
        <w:trPr>
          <w:trHeight w:val="312"/>
        </w:trPr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C880B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D" w:eastAsia="en-ID"/>
              </w:rPr>
              <w:t>TIM STRATEGI KOMUNIKASI JAKARTA PUSAT</w:t>
            </w:r>
          </w:p>
        </w:tc>
      </w:tr>
      <w:tr w:rsidR="008B5013" w:rsidRPr="008B5013" w14:paraId="59AE477B" w14:textId="77777777" w:rsidTr="008B5013">
        <w:trPr>
          <w:trHeight w:val="312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ACD54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D" w:eastAsia="en-ID"/>
              </w:rPr>
              <w:t>NO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3B607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D" w:eastAsia="en-ID"/>
              </w:rPr>
              <w:t>NAMA</w:t>
            </w:r>
          </w:p>
        </w:tc>
        <w:tc>
          <w:tcPr>
            <w:tcW w:w="5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B1251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D" w:eastAsia="en-ID"/>
              </w:rPr>
              <w:t>UNIT KERJA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A9D37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D" w:eastAsia="en-ID"/>
              </w:rPr>
              <w:t>DIVISI</w:t>
            </w:r>
          </w:p>
        </w:tc>
      </w:tr>
      <w:tr w:rsidR="008B5013" w:rsidRPr="008B5013" w14:paraId="59264283" w14:textId="77777777" w:rsidTr="008B5013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9274F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5AB36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Bobby Omega</w:t>
            </w:r>
          </w:p>
        </w:tc>
        <w:tc>
          <w:tcPr>
            <w:tcW w:w="5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60239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Suku Dinas Pendidikan Wilayah I Jakarta Pusat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002BF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PIC</w:t>
            </w:r>
          </w:p>
        </w:tc>
      </w:tr>
      <w:tr w:rsidR="008B5013" w:rsidRPr="008B5013" w14:paraId="36E221FC" w14:textId="77777777" w:rsidTr="008B5013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26F70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9D8FB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Optimax Ciptaningtyas</w:t>
            </w:r>
          </w:p>
        </w:tc>
        <w:tc>
          <w:tcPr>
            <w:tcW w:w="5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5DEFC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Suku Dinas Pendidikan Wilayah II Jakarta Pusat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86688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PIC</w:t>
            </w:r>
          </w:p>
        </w:tc>
      </w:tr>
      <w:tr w:rsidR="008B5013" w:rsidRPr="008B5013" w14:paraId="7125155A" w14:textId="77777777" w:rsidTr="008B5013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E8B54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3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3D3A2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Nurul Huda Fauziah</w:t>
            </w:r>
          </w:p>
        </w:tc>
        <w:tc>
          <w:tcPr>
            <w:tcW w:w="5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AB795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Suku Dinas Pendidikan Wilayah II Jakarta Pusat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19EC8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Editor</w:t>
            </w:r>
          </w:p>
        </w:tc>
      </w:tr>
      <w:tr w:rsidR="008B5013" w:rsidRPr="008B5013" w14:paraId="779443A8" w14:textId="77777777" w:rsidTr="008B5013">
        <w:trPr>
          <w:trHeight w:val="6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10E77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4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4ACF1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Zahrah Widyaiswari Prasetyaningrum</w:t>
            </w:r>
          </w:p>
        </w:tc>
        <w:tc>
          <w:tcPr>
            <w:tcW w:w="5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B7EDB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Suku Dinas Pendidikan Wilayah II Jakarta Pusat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E6136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Editor</w:t>
            </w:r>
          </w:p>
        </w:tc>
      </w:tr>
      <w:tr w:rsidR="008B5013" w:rsidRPr="008B5013" w14:paraId="45CE9887" w14:textId="77777777" w:rsidTr="008B5013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48BBB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5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1369C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Malik Ahmad Muntaha</w:t>
            </w:r>
          </w:p>
        </w:tc>
        <w:tc>
          <w:tcPr>
            <w:tcW w:w="5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8E8EC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Satuan Pelaksana Pendidikan Kecamatan Senen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C6F17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Editor</w:t>
            </w:r>
          </w:p>
        </w:tc>
      </w:tr>
      <w:tr w:rsidR="008B5013" w:rsidRPr="008B5013" w14:paraId="74FCCB9E" w14:textId="77777777" w:rsidTr="008B5013">
        <w:trPr>
          <w:trHeight w:val="6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E3E59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6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AA4DE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Abdian Paulus Sinaga</w:t>
            </w:r>
          </w:p>
        </w:tc>
        <w:tc>
          <w:tcPr>
            <w:tcW w:w="5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38589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Satuan Pelaksana Pendidikan Kecamatan Tanah Abang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684AE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Editor</w:t>
            </w:r>
          </w:p>
        </w:tc>
      </w:tr>
      <w:tr w:rsidR="008B5013" w:rsidRPr="008B5013" w14:paraId="42551ACC" w14:textId="77777777" w:rsidTr="008B5013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C6662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7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08C5A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Rovika Marinda</w:t>
            </w:r>
          </w:p>
        </w:tc>
        <w:tc>
          <w:tcPr>
            <w:tcW w:w="5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52EDE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Suku Dinas Pendidikan Wilayah I Jakarta Pusat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3A9C7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Content Idea</w:t>
            </w:r>
          </w:p>
        </w:tc>
      </w:tr>
      <w:tr w:rsidR="008B5013" w:rsidRPr="008B5013" w14:paraId="0155806B" w14:textId="77777777" w:rsidTr="008B5013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1E657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8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E7677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Muhammad Fattah Amrullah</w:t>
            </w:r>
          </w:p>
        </w:tc>
        <w:tc>
          <w:tcPr>
            <w:tcW w:w="5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38B6B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Suku Dinas Pendidikan Wilayah II Jakarta Pusat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8800E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Content Idea</w:t>
            </w:r>
          </w:p>
        </w:tc>
      </w:tr>
      <w:tr w:rsidR="008B5013" w:rsidRPr="008B5013" w14:paraId="64043CF1" w14:textId="77777777" w:rsidTr="008B5013">
        <w:trPr>
          <w:trHeight w:val="312"/>
        </w:trPr>
        <w:tc>
          <w:tcPr>
            <w:tcW w:w="106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AB0C50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D" w:eastAsia="en-ID"/>
              </w:rPr>
              <w:t>TIM STRATEGI KOMUNIKASI JAKARTA SELATAN</w:t>
            </w:r>
          </w:p>
        </w:tc>
      </w:tr>
      <w:tr w:rsidR="008B5013" w:rsidRPr="008B5013" w14:paraId="3029BE53" w14:textId="77777777" w:rsidTr="008B5013">
        <w:trPr>
          <w:trHeight w:val="312"/>
        </w:trPr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A2C843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D" w:eastAsia="en-ID"/>
              </w:rPr>
              <w:t>NO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E97C98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D" w:eastAsia="en-ID"/>
              </w:rPr>
              <w:t>NAMA</w:t>
            </w:r>
          </w:p>
        </w:tc>
        <w:tc>
          <w:tcPr>
            <w:tcW w:w="5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5DAD49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D" w:eastAsia="en-ID"/>
              </w:rPr>
              <w:t>UNIT KERJA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CD89BB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D" w:eastAsia="en-ID"/>
              </w:rPr>
              <w:t>DIVISI</w:t>
            </w:r>
          </w:p>
        </w:tc>
      </w:tr>
      <w:tr w:rsidR="008B5013" w:rsidRPr="008B5013" w14:paraId="3DB60768" w14:textId="77777777" w:rsidTr="008B5013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774580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B2270E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Edith Rizqullah</w:t>
            </w:r>
          </w:p>
        </w:tc>
        <w:tc>
          <w:tcPr>
            <w:tcW w:w="5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90F89C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Satuan Pelaksana Pendidikan Kecamatan Jagakarsa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9E5F2D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PIC</w:t>
            </w:r>
          </w:p>
        </w:tc>
      </w:tr>
      <w:tr w:rsidR="008B5013" w:rsidRPr="008B5013" w14:paraId="3C156124" w14:textId="77777777" w:rsidTr="008B5013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46F441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15226D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val="en-ID" w:eastAsia="en-ID"/>
              </w:rPr>
              <w:t>⁠</w:t>
            </w: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Achmad Rifky Fauzi</w:t>
            </w:r>
          </w:p>
        </w:tc>
        <w:tc>
          <w:tcPr>
            <w:tcW w:w="5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D68E03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SMP N 178 Pesanggrahan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12B778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PIC</w:t>
            </w:r>
          </w:p>
        </w:tc>
      </w:tr>
      <w:tr w:rsidR="008B5013" w:rsidRPr="008B5013" w14:paraId="1CF3C684" w14:textId="77777777" w:rsidTr="008B5013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3C874F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3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1FA462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val="en-ID" w:eastAsia="en-ID"/>
              </w:rPr>
              <w:t>⁠</w:t>
            </w: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Reny Astuti</w:t>
            </w:r>
          </w:p>
        </w:tc>
        <w:tc>
          <w:tcPr>
            <w:tcW w:w="5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F236C4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 xml:space="preserve">Suku Dinas Pendidikan Wilayah I Jakarta Selatan 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2BDE16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Editor</w:t>
            </w:r>
          </w:p>
        </w:tc>
      </w:tr>
      <w:tr w:rsidR="008B5013" w:rsidRPr="008B5013" w14:paraId="402986D7" w14:textId="77777777" w:rsidTr="008B5013">
        <w:trPr>
          <w:trHeight w:val="600"/>
        </w:trPr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13653B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4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1F79E0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val="en-ID" w:eastAsia="en-ID"/>
              </w:rPr>
              <w:t>⁠</w:t>
            </w: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Cindy Nurfadilah</w:t>
            </w:r>
          </w:p>
        </w:tc>
        <w:tc>
          <w:tcPr>
            <w:tcW w:w="5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93605C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Satuan Pelaksana Pendidikan Kecamatan Kebayoran Lama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E4AF64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Editor</w:t>
            </w:r>
          </w:p>
        </w:tc>
      </w:tr>
      <w:tr w:rsidR="008B5013" w:rsidRPr="008B5013" w14:paraId="115764C4" w14:textId="77777777" w:rsidTr="008B5013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26B515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5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FDAB57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val="en-ID" w:eastAsia="en-ID"/>
              </w:rPr>
              <w:t>⁠</w:t>
            </w: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Inka Febriana Safitri</w:t>
            </w:r>
          </w:p>
        </w:tc>
        <w:tc>
          <w:tcPr>
            <w:tcW w:w="5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A2F1BC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SMP Negeri 239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209DED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Editor</w:t>
            </w:r>
          </w:p>
        </w:tc>
      </w:tr>
      <w:tr w:rsidR="008B5013" w:rsidRPr="008B5013" w14:paraId="4E6BCCC7" w14:textId="77777777" w:rsidTr="008B5013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C17A9C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6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89907B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val="en-ID" w:eastAsia="en-ID"/>
              </w:rPr>
              <w:t>⁠</w:t>
            </w: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Sifa Nurmayanti</w:t>
            </w:r>
          </w:p>
        </w:tc>
        <w:tc>
          <w:tcPr>
            <w:tcW w:w="5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78A869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SMP 163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E18303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Editor</w:t>
            </w:r>
          </w:p>
        </w:tc>
      </w:tr>
      <w:tr w:rsidR="008B5013" w:rsidRPr="008B5013" w14:paraId="28F5FE41" w14:textId="77777777" w:rsidTr="008B5013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9BBB19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7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656887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Yuli Arfah</w:t>
            </w:r>
          </w:p>
        </w:tc>
        <w:tc>
          <w:tcPr>
            <w:tcW w:w="5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67D098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SMPN 212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BA30FB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Editor</w:t>
            </w:r>
          </w:p>
        </w:tc>
      </w:tr>
      <w:tr w:rsidR="008B5013" w:rsidRPr="008B5013" w14:paraId="18BB71C7" w14:textId="77777777" w:rsidTr="008B5013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27BAC4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8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3498B2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val="en-ID" w:eastAsia="en-ID"/>
              </w:rPr>
              <w:t>⁠</w:t>
            </w: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Wildah Rahmani</w:t>
            </w:r>
          </w:p>
        </w:tc>
        <w:tc>
          <w:tcPr>
            <w:tcW w:w="5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D28D93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SMAN 28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8E2F59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Editor</w:t>
            </w:r>
          </w:p>
        </w:tc>
      </w:tr>
      <w:tr w:rsidR="008B5013" w:rsidRPr="008B5013" w14:paraId="0B0CDC11" w14:textId="77777777" w:rsidTr="008B5013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08B04A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9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5FEE48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val="en-ID" w:eastAsia="en-ID"/>
              </w:rPr>
              <w:t>⁠</w:t>
            </w: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Ajeng Trianike</w:t>
            </w:r>
          </w:p>
        </w:tc>
        <w:tc>
          <w:tcPr>
            <w:tcW w:w="5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453378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SMP Negeri 110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D47156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Content Idea</w:t>
            </w:r>
          </w:p>
        </w:tc>
      </w:tr>
      <w:tr w:rsidR="008B5013" w:rsidRPr="008B5013" w14:paraId="0BBF2FFF" w14:textId="77777777" w:rsidTr="008B5013">
        <w:trPr>
          <w:trHeight w:val="600"/>
        </w:trPr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633A44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10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BEFE20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val="en-ID" w:eastAsia="en-ID"/>
              </w:rPr>
              <w:t>⁠</w:t>
            </w: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Erina Anggita</w:t>
            </w:r>
          </w:p>
        </w:tc>
        <w:tc>
          <w:tcPr>
            <w:tcW w:w="5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27C6AD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Satuan Pelaksana Pendidikan Kecamatan Pesanggrahan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FDA567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Content Idea</w:t>
            </w:r>
          </w:p>
        </w:tc>
      </w:tr>
      <w:tr w:rsidR="008B5013" w:rsidRPr="008B5013" w14:paraId="48526DCB" w14:textId="77777777" w:rsidTr="008B5013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A0F95E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11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8B59AC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val="en-ID" w:eastAsia="en-ID"/>
              </w:rPr>
              <w:t>⁠</w:t>
            </w: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Della Octaviani</w:t>
            </w:r>
          </w:p>
        </w:tc>
        <w:tc>
          <w:tcPr>
            <w:tcW w:w="5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FC031C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SMPN 87 Jakarta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102B1B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Content Idea</w:t>
            </w:r>
          </w:p>
        </w:tc>
      </w:tr>
      <w:tr w:rsidR="008B5013" w:rsidRPr="008B5013" w14:paraId="7828F438" w14:textId="77777777" w:rsidTr="008B5013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4AED6C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12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83188E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val="en-ID" w:eastAsia="en-ID"/>
              </w:rPr>
              <w:t>⁠</w:t>
            </w: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Nadia Salsabila Azka</w:t>
            </w:r>
          </w:p>
        </w:tc>
        <w:tc>
          <w:tcPr>
            <w:tcW w:w="5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51F4FF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Satuan Pelaksana Pendidikan Kecamatan Setia Budi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30CCAD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Content Idea</w:t>
            </w:r>
          </w:p>
        </w:tc>
      </w:tr>
      <w:tr w:rsidR="008B5013" w:rsidRPr="008B5013" w14:paraId="1CB561A0" w14:textId="77777777" w:rsidTr="008B5013">
        <w:trPr>
          <w:trHeight w:val="600"/>
        </w:trPr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2DED6C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13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FA236C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val="en-ID" w:eastAsia="en-ID"/>
              </w:rPr>
              <w:t>⁠</w:t>
            </w: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Caren Tiara Adinda Wicaksono</w:t>
            </w:r>
          </w:p>
        </w:tc>
        <w:tc>
          <w:tcPr>
            <w:tcW w:w="5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2DC23F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SDN Setiabudi 01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81C6D3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Content Idea</w:t>
            </w:r>
          </w:p>
        </w:tc>
      </w:tr>
      <w:tr w:rsidR="008B5013" w:rsidRPr="008B5013" w14:paraId="6E3D62BB" w14:textId="77777777" w:rsidTr="008B5013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6EE9D9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14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0E28E9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val="en-ID" w:eastAsia="en-ID"/>
              </w:rPr>
              <w:t>⁠</w:t>
            </w: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Ilma Dzakiah Mulia</w:t>
            </w:r>
          </w:p>
        </w:tc>
        <w:tc>
          <w:tcPr>
            <w:tcW w:w="5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444EE2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SDN Pejaten Barat 09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92FE95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Content Idea</w:t>
            </w:r>
          </w:p>
        </w:tc>
      </w:tr>
      <w:tr w:rsidR="008B5013" w:rsidRPr="008B5013" w14:paraId="4C1A551E" w14:textId="77777777" w:rsidTr="008B5013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01A083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15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778FBE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val="en-ID" w:eastAsia="en-ID"/>
              </w:rPr>
              <w:t>⁠</w:t>
            </w: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Rani Aprilia Astrianty</w:t>
            </w:r>
          </w:p>
        </w:tc>
        <w:tc>
          <w:tcPr>
            <w:tcW w:w="5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D230CF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SDN Kebagusan 01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A7454D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Content Idea</w:t>
            </w:r>
          </w:p>
        </w:tc>
      </w:tr>
      <w:tr w:rsidR="008B5013" w:rsidRPr="008B5013" w14:paraId="540A4C24" w14:textId="77777777" w:rsidTr="008B5013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4037F1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lastRenderedPageBreak/>
              <w:t>16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AEDC70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val="en-ID" w:eastAsia="en-ID"/>
              </w:rPr>
              <w:t>⁠</w:t>
            </w: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Salsabilah Zahirah</w:t>
            </w:r>
          </w:p>
        </w:tc>
        <w:tc>
          <w:tcPr>
            <w:tcW w:w="5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4B7DE5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SDN Pejaten Barat 11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297F6C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Content Idea</w:t>
            </w:r>
          </w:p>
        </w:tc>
      </w:tr>
      <w:tr w:rsidR="008B5013" w:rsidRPr="008B5013" w14:paraId="7CAA49CA" w14:textId="77777777" w:rsidTr="008B5013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17EF4D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17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4417DD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val="en-ID" w:eastAsia="en-ID"/>
              </w:rPr>
              <w:t>⁠</w:t>
            </w: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Zahra</w:t>
            </w:r>
          </w:p>
        </w:tc>
        <w:tc>
          <w:tcPr>
            <w:tcW w:w="5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5470A6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SDN Kalibata 04 Pagi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72516B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Content Idea</w:t>
            </w:r>
          </w:p>
        </w:tc>
      </w:tr>
      <w:tr w:rsidR="008B5013" w:rsidRPr="008B5013" w14:paraId="58F3DD31" w14:textId="77777777" w:rsidTr="008B5013">
        <w:trPr>
          <w:trHeight w:val="312"/>
        </w:trPr>
        <w:tc>
          <w:tcPr>
            <w:tcW w:w="106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853FF7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D" w:eastAsia="en-ID"/>
              </w:rPr>
              <w:t>TIM STRATEGI KOMUNIKASI JAKARTA TIMUR</w:t>
            </w:r>
          </w:p>
        </w:tc>
      </w:tr>
      <w:tr w:rsidR="008B5013" w:rsidRPr="008B5013" w14:paraId="3CE521F3" w14:textId="77777777" w:rsidTr="008B5013">
        <w:trPr>
          <w:trHeight w:val="312"/>
        </w:trPr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798163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D" w:eastAsia="en-ID"/>
              </w:rPr>
              <w:t>NO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656B9D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D" w:eastAsia="en-ID"/>
              </w:rPr>
              <w:t>NAMA</w:t>
            </w:r>
          </w:p>
        </w:tc>
        <w:tc>
          <w:tcPr>
            <w:tcW w:w="5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DE25CC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D" w:eastAsia="en-ID"/>
              </w:rPr>
              <w:t>UNIT KERJA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5CF30D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D" w:eastAsia="en-ID"/>
              </w:rPr>
              <w:t>DIVISI</w:t>
            </w:r>
          </w:p>
        </w:tc>
      </w:tr>
      <w:tr w:rsidR="008B5013" w:rsidRPr="008B5013" w14:paraId="205EFF5B" w14:textId="77777777" w:rsidTr="008B5013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543427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61A3F1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  <w:t>Hasna Muthi Nabilah</w:t>
            </w:r>
          </w:p>
        </w:tc>
        <w:tc>
          <w:tcPr>
            <w:tcW w:w="5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DB4458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  <w:t>Suku Dinas Pendidikan Wilayah II Jakarta Timur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D9BE1C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  <w:t>PIC</w:t>
            </w:r>
          </w:p>
        </w:tc>
      </w:tr>
      <w:tr w:rsidR="008B5013" w:rsidRPr="008B5013" w14:paraId="3C2CC214" w14:textId="77777777" w:rsidTr="008B5013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770EF6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85E975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  <w:t>Isyad Muliawan</w:t>
            </w:r>
          </w:p>
        </w:tc>
        <w:tc>
          <w:tcPr>
            <w:tcW w:w="5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59EB2C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  <w:t>Suku Dinas Pendidikan Wilayah II Jakarta Timur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9FBD44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  <w:t>PIC</w:t>
            </w:r>
          </w:p>
        </w:tc>
      </w:tr>
      <w:tr w:rsidR="008B5013" w:rsidRPr="008B5013" w14:paraId="1790F49E" w14:textId="77777777" w:rsidTr="008B5013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1E5415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3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8C62CC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  <w:t>Nanda Azhari</w:t>
            </w:r>
          </w:p>
        </w:tc>
        <w:tc>
          <w:tcPr>
            <w:tcW w:w="5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B71CA6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  <w:t>SD Negeri Gedong 11 Pagi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D305C4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  <w:t>Editor</w:t>
            </w:r>
          </w:p>
        </w:tc>
      </w:tr>
      <w:tr w:rsidR="008B5013" w:rsidRPr="008B5013" w14:paraId="62C4A410" w14:textId="77777777" w:rsidTr="008B5013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04FEA9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4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AA58C8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  <w:t>Muhammad Rafie Chautie</w:t>
            </w:r>
          </w:p>
        </w:tc>
        <w:tc>
          <w:tcPr>
            <w:tcW w:w="5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1CE41F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  <w:t>SD Negeri Baru 01 Pagi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684FA7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  <w:t>Editor</w:t>
            </w:r>
          </w:p>
        </w:tc>
      </w:tr>
      <w:tr w:rsidR="008B5013" w:rsidRPr="008B5013" w14:paraId="6E4FBEAD" w14:textId="77777777" w:rsidTr="008B5013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D6F752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5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DAC1C8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  <w:t>Maya Permatasari Rezeki</w:t>
            </w:r>
          </w:p>
        </w:tc>
        <w:tc>
          <w:tcPr>
            <w:tcW w:w="5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48E9F3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  <w:t>SMK Negeri 7 Jakarta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43F660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  <w:t>Editor</w:t>
            </w:r>
          </w:p>
        </w:tc>
      </w:tr>
      <w:tr w:rsidR="008B5013" w:rsidRPr="008B5013" w14:paraId="5BBEEED3" w14:textId="77777777" w:rsidTr="008B5013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52F228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6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208D05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  <w:t>Ismi Indriani</w:t>
            </w:r>
          </w:p>
        </w:tc>
        <w:tc>
          <w:tcPr>
            <w:tcW w:w="5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CEE443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  <w:t>SMP Negeri 167 Jakarta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17CA75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  <w:t>Editor</w:t>
            </w:r>
          </w:p>
        </w:tc>
      </w:tr>
      <w:tr w:rsidR="008B5013" w:rsidRPr="008B5013" w14:paraId="18B8392A" w14:textId="77777777" w:rsidTr="008B5013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DD0C76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7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33F5B7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  <w:t>Gika Lukistrianti Yagi</w:t>
            </w:r>
          </w:p>
        </w:tc>
        <w:tc>
          <w:tcPr>
            <w:tcW w:w="5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664812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  <w:t>SMA Negeri 53 Jakarta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E7A52A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  <w:t>Content Idea</w:t>
            </w:r>
          </w:p>
        </w:tc>
      </w:tr>
      <w:tr w:rsidR="008B5013" w:rsidRPr="008B5013" w14:paraId="0C20C1AB" w14:textId="77777777" w:rsidTr="008B5013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75D24D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8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11D034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  <w:t>Jasmine Nur Safiera</w:t>
            </w:r>
          </w:p>
        </w:tc>
        <w:tc>
          <w:tcPr>
            <w:tcW w:w="5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6D3B05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  <w:t>SDN Cipayung 04 Pagi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7E30BE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  <w:t>Content Idea</w:t>
            </w:r>
          </w:p>
        </w:tc>
      </w:tr>
      <w:tr w:rsidR="008B5013" w:rsidRPr="008B5013" w14:paraId="2F9C792D" w14:textId="77777777" w:rsidTr="008B5013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B26C06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9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E71724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  <w:t>Muthia Farah</w:t>
            </w:r>
          </w:p>
        </w:tc>
        <w:tc>
          <w:tcPr>
            <w:tcW w:w="5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6FAEAB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  <w:t>SD Negeri Kramat Jati 03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8CDA38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  <w:t>Content Idea</w:t>
            </w:r>
          </w:p>
        </w:tc>
      </w:tr>
      <w:tr w:rsidR="008B5013" w:rsidRPr="008B5013" w14:paraId="7273B149" w14:textId="77777777" w:rsidTr="008B5013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E17D3B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10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8DF7A9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  <w:t>Dhesti Rosytawati Rahayu</w:t>
            </w:r>
          </w:p>
        </w:tc>
        <w:tc>
          <w:tcPr>
            <w:tcW w:w="5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62BCDA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  <w:t>SD Negeri Kelapa Dua Wetan 01 Pagi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F3C25A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sz w:val="24"/>
                <w:szCs w:val="24"/>
                <w:lang w:val="en-ID" w:eastAsia="en-ID"/>
              </w:rPr>
              <w:t>Content Idea</w:t>
            </w:r>
          </w:p>
        </w:tc>
      </w:tr>
      <w:tr w:rsidR="008B5013" w:rsidRPr="008B5013" w14:paraId="5862CEAD" w14:textId="77777777" w:rsidTr="008B5013">
        <w:trPr>
          <w:trHeight w:val="312"/>
        </w:trPr>
        <w:tc>
          <w:tcPr>
            <w:tcW w:w="106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A10C54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D" w:eastAsia="en-ID"/>
              </w:rPr>
              <w:t>TIM STRATEGI KOMUNIKASI JAKARTA UTARA</w:t>
            </w:r>
          </w:p>
        </w:tc>
      </w:tr>
      <w:tr w:rsidR="008B5013" w:rsidRPr="008B5013" w14:paraId="0422135B" w14:textId="77777777" w:rsidTr="008B5013">
        <w:trPr>
          <w:trHeight w:val="312"/>
        </w:trPr>
        <w:tc>
          <w:tcPr>
            <w:tcW w:w="6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9FACB8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D" w:eastAsia="en-ID"/>
              </w:rPr>
              <w:t>NO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B201EF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D" w:eastAsia="en-ID"/>
              </w:rPr>
              <w:t>NAMA</w:t>
            </w:r>
          </w:p>
        </w:tc>
        <w:tc>
          <w:tcPr>
            <w:tcW w:w="5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0107A9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D" w:eastAsia="en-ID"/>
              </w:rPr>
              <w:t>UNIT KERJA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8FD66F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D" w:eastAsia="en-ID"/>
              </w:rPr>
              <w:t>DIVISI</w:t>
            </w:r>
          </w:p>
        </w:tc>
      </w:tr>
      <w:tr w:rsidR="008B5013" w:rsidRPr="008B5013" w14:paraId="07690419" w14:textId="77777777" w:rsidTr="008B5013">
        <w:trPr>
          <w:trHeight w:val="30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D31EC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80F67C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 xml:space="preserve">Gilang Satria </w:t>
            </w:r>
          </w:p>
        </w:tc>
        <w:tc>
          <w:tcPr>
            <w:tcW w:w="5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7CE563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Suku Dinas Pendidikan Wilayah I Jakarta Utara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78E800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PIC</w:t>
            </w:r>
          </w:p>
        </w:tc>
      </w:tr>
      <w:tr w:rsidR="008B5013" w:rsidRPr="008B5013" w14:paraId="3F166B57" w14:textId="77777777" w:rsidTr="008B5013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EDA1E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92A317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Amalia Yuliany</w:t>
            </w:r>
          </w:p>
        </w:tc>
        <w:tc>
          <w:tcPr>
            <w:tcW w:w="5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877C4C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Suku Dinas Pendidikan Wilayah II Jakarta Utara</w:t>
            </w:r>
          </w:p>
        </w:tc>
        <w:tc>
          <w:tcPr>
            <w:tcW w:w="14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B872BD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PIC</w:t>
            </w:r>
          </w:p>
        </w:tc>
      </w:tr>
      <w:tr w:rsidR="008B5013" w:rsidRPr="008B5013" w14:paraId="3950AE6B" w14:textId="77777777" w:rsidTr="008B5013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0C8AA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3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BF01D1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Rozzaaq Ilham</w:t>
            </w:r>
          </w:p>
        </w:tc>
        <w:tc>
          <w:tcPr>
            <w:tcW w:w="55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B58385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SD Negeri Pluit 03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8361ED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Editor</w:t>
            </w:r>
          </w:p>
        </w:tc>
      </w:tr>
      <w:tr w:rsidR="008B5013" w:rsidRPr="008B5013" w14:paraId="65BF98DD" w14:textId="77777777" w:rsidTr="008B5013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0193C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4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14EEE3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Arum Puspitarini</w:t>
            </w:r>
          </w:p>
        </w:tc>
        <w:tc>
          <w:tcPr>
            <w:tcW w:w="5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1D3702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SD Negeri Pademangan Barat 11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D41892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Editor</w:t>
            </w:r>
          </w:p>
        </w:tc>
      </w:tr>
      <w:tr w:rsidR="008B5013" w:rsidRPr="008B5013" w14:paraId="511F33E8" w14:textId="77777777" w:rsidTr="008B5013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851FF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5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4E52D8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Tia Annisa</w:t>
            </w:r>
          </w:p>
        </w:tc>
        <w:tc>
          <w:tcPr>
            <w:tcW w:w="5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CCEC96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SD Negeri Sungai Bambu 05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9CDEE1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Editor</w:t>
            </w:r>
          </w:p>
        </w:tc>
      </w:tr>
      <w:tr w:rsidR="008B5013" w:rsidRPr="008B5013" w14:paraId="63184AC1" w14:textId="77777777" w:rsidTr="008B5013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720C7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6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512F6F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Nurrahmi Desniar</w:t>
            </w:r>
          </w:p>
        </w:tc>
        <w:tc>
          <w:tcPr>
            <w:tcW w:w="5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95978E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SD Negeri Warakas 01 Pg.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E40172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Editor</w:t>
            </w:r>
          </w:p>
        </w:tc>
      </w:tr>
      <w:tr w:rsidR="008B5013" w:rsidRPr="008B5013" w14:paraId="200B0F0E" w14:textId="77777777" w:rsidTr="008B5013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8ADDF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7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332319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Salma Salsabila</w:t>
            </w:r>
          </w:p>
        </w:tc>
        <w:tc>
          <w:tcPr>
            <w:tcW w:w="5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D63CD0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SMP Negeri 244 Jakarta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E7E363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Editor</w:t>
            </w:r>
          </w:p>
        </w:tc>
      </w:tr>
      <w:tr w:rsidR="008B5013" w:rsidRPr="008B5013" w14:paraId="3F915060" w14:textId="77777777" w:rsidTr="008B5013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D4781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8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BCFB47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Kautsar Fahmi Bhaskara</w:t>
            </w:r>
          </w:p>
        </w:tc>
        <w:tc>
          <w:tcPr>
            <w:tcW w:w="5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009D59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SMP Negeri 266 Jakarta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A12EE8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Editor</w:t>
            </w:r>
          </w:p>
        </w:tc>
      </w:tr>
      <w:tr w:rsidR="008B5013" w:rsidRPr="008B5013" w14:paraId="58C68861" w14:textId="77777777" w:rsidTr="008B5013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54166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9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6ACDAE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Kevin Emha Malik</w:t>
            </w:r>
          </w:p>
        </w:tc>
        <w:tc>
          <w:tcPr>
            <w:tcW w:w="5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616E11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SMP Negeri 270 Jakarta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C8648F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Editor</w:t>
            </w:r>
          </w:p>
        </w:tc>
      </w:tr>
      <w:tr w:rsidR="008B5013" w:rsidRPr="008B5013" w14:paraId="5578D63E" w14:textId="77777777" w:rsidTr="008B5013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AE78D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10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41DECB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Sigit Prayogo</w:t>
            </w:r>
          </w:p>
        </w:tc>
        <w:tc>
          <w:tcPr>
            <w:tcW w:w="5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0CF207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SD Negeri Pejagalan 01 Pg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ADE00B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Content Idea</w:t>
            </w:r>
          </w:p>
        </w:tc>
      </w:tr>
      <w:tr w:rsidR="008B5013" w:rsidRPr="008B5013" w14:paraId="08F6E21A" w14:textId="77777777" w:rsidTr="008B5013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FF6F8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11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7257E5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Lisa Widya Agustina</w:t>
            </w:r>
          </w:p>
        </w:tc>
        <w:tc>
          <w:tcPr>
            <w:tcW w:w="5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A2B0D3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SDN PAPANGGO 03 PAGI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66772E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Content Idea</w:t>
            </w:r>
          </w:p>
        </w:tc>
      </w:tr>
      <w:tr w:rsidR="008B5013" w:rsidRPr="008B5013" w14:paraId="7285331E" w14:textId="77777777" w:rsidTr="008B5013">
        <w:trPr>
          <w:trHeight w:val="6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CB061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12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171DCD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Muhamad Raihan Sarwaluddin</w:t>
            </w:r>
          </w:p>
        </w:tc>
        <w:tc>
          <w:tcPr>
            <w:tcW w:w="5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DF33E4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SD Negeri Pluit 01 Pg.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D68A51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Content Idea</w:t>
            </w:r>
          </w:p>
        </w:tc>
      </w:tr>
      <w:tr w:rsidR="008B5013" w:rsidRPr="008B5013" w14:paraId="0D35D369" w14:textId="77777777" w:rsidTr="008B5013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7031A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13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0EEA5D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Mh. Ainun Fajar</w:t>
            </w:r>
          </w:p>
        </w:tc>
        <w:tc>
          <w:tcPr>
            <w:tcW w:w="5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41DD9B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SDN Semper Barat 01 Pg.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DF6BC2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Content Idea</w:t>
            </w:r>
          </w:p>
        </w:tc>
      </w:tr>
      <w:tr w:rsidR="008B5013" w:rsidRPr="008B5013" w14:paraId="66AAE4E3" w14:textId="77777777" w:rsidTr="008B5013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C2621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14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4FA8AA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Amril Hidayat</w:t>
            </w:r>
          </w:p>
        </w:tc>
        <w:tc>
          <w:tcPr>
            <w:tcW w:w="5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065214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SMP Negeri 114 Jakarta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87BEAF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Content Idea</w:t>
            </w:r>
          </w:p>
        </w:tc>
      </w:tr>
      <w:tr w:rsidR="008B5013" w:rsidRPr="008B5013" w14:paraId="00731EBA" w14:textId="77777777" w:rsidTr="008B5013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BC3D6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15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34CDBF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Neni Aisah</w:t>
            </w:r>
          </w:p>
        </w:tc>
        <w:tc>
          <w:tcPr>
            <w:tcW w:w="5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C5EC87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SDN Semper Barat 15 Pg.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0FF691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Content Idea</w:t>
            </w:r>
          </w:p>
        </w:tc>
      </w:tr>
      <w:tr w:rsidR="008B5013" w:rsidRPr="008B5013" w14:paraId="286C8CDE" w14:textId="77777777" w:rsidTr="008B5013">
        <w:trPr>
          <w:trHeight w:val="312"/>
        </w:trPr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6CBFD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D" w:eastAsia="en-ID"/>
              </w:rPr>
              <w:t>TIM STRATEGI KOMUNIKASI JAKARTA BARAT</w:t>
            </w:r>
          </w:p>
        </w:tc>
      </w:tr>
      <w:tr w:rsidR="008B5013" w:rsidRPr="008B5013" w14:paraId="46434920" w14:textId="77777777" w:rsidTr="008B5013">
        <w:trPr>
          <w:trHeight w:val="312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4DFF6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D" w:eastAsia="en-ID"/>
              </w:rPr>
              <w:t>NO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0CCDE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D" w:eastAsia="en-ID"/>
              </w:rPr>
              <w:t>NAMA</w:t>
            </w:r>
          </w:p>
        </w:tc>
        <w:tc>
          <w:tcPr>
            <w:tcW w:w="5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014B9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D" w:eastAsia="en-ID"/>
              </w:rPr>
              <w:t>UNIT KERJA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7E044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D" w:eastAsia="en-ID"/>
              </w:rPr>
              <w:t>DIVISI</w:t>
            </w:r>
          </w:p>
        </w:tc>
      </w:tr>
      <w:tr w:rsidR="008B5013" w:rsidRPr="008B5013" w14:paraId="7891426B" w14:textId="77777777" w:rsidTr="008B5013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921DA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46629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Fito Hervianto</w:t>
            </w:r>
          </w:p>
        </w:tc>
        <w:tc>
          <w:tcPr>
            <w:tcW w:w="5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0150C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Suku Dinas Pendidikan Wilayah Jakarta Barat 1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46B9D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PIC</w:t>
            </w:r>
          </w:p>
        </w:tc>
      </w:tr>
      <w:tr w:rsidR="008B5013" w:rsidRPr="008B5013" w14:paraId="7CD7E416" w14:textId="77777777" w:rsidTr="008B5013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E01A6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22407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Meyra Berliantira</w:t>
            </w:r>
          </w:p>
        </w:tc>
        <w:tc>
          <w:tcPr>
            <w:tcW w:w="5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D21F2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Suku Dinas Pendidikan Wilayah Jakarta Barat 1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C0EFD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PIC</w:t>
            </w:r>
          </w:p>
        </w:tc>
      </w:tr>
      <w:tr w:rsidR="008B5013" w:rsidRPr="008B5013" w14:paraId="3E71690F" w14:textId="77777777" w:rsidTr="008B5013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61A94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3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65989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Yunita Muthohiroh</w:t>
            </w:r>
          </w:p>
        </w:tc>
        <w:tc>
          <w:tcPr>
            <w:tcW w:w="5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5B856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SMP Negeri 69 Jakarta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D78D6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PIC</w:t>
            </w:r>
          </w:p>
        </w:tc>
      </w:tr>
      <w:tr w:rsidR="008B5013" w:rsidRPr="008B5013" w14:paraId="2FF1AD11" w14:textId="77777777" w:rsidTr="008B5013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82A96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4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67091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Regi Sacharissa Gunawan</w:t>
            </w:r>
          </w:p>
        </w:tc>
        <w:tc>
          <w:tcPr>
            <w:tcW w:w="5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94DBC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SDN PEKOJAN 01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A7DDB8" w14:textId="77777777" w:rsidR="008B5013" w:rsidRPr="008B5013" w:rsidRDefault="008B5013" w:rsidP="00832F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Editor</w:t>
            </w:r>
          </w:p>
        </w:tc>
      </w:tr>
      <w:tr w:rsidR="008B5013" w:rsidRPr="008B5013" w14:paraId="278F9DC7" w14:textId="77777777" w:rsidTr="008B5013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93B1E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lastRenderedPageBreak/>
              <w:t>5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DD4D9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Hilda Adelia Ahmad</w:t>
            </w:r>
          </w:p>
        </w:tc>
        <w:tc>
          <w:tcPr>
            <w:tcW w:w="5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B78B4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SDN Duri Kosambi 09 Pagi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E24C21" w14:textId="77777777" w:rsidR="008B5013" w:rsidRPr="008B5013" w:rsidRDefault="008B5013" w:rsidP="00832F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Editor</w:t>
            </w:r>
          </w:p>
        </w:tc>
      </w:tr>
      <w:tr w:rsidR="008B5013" w:rsidRPr="008B5013" w14:paraId="59B3C846" w14:textId="77777777" w:rsidTr="008B5013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4A4A6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6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D477B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Ardia Salsabila Syafira</w:t>
            </w:r>
          </w:p>
        </w:tc>
        <w:tc>
          <w:tcPr>
            <w:tcW w:w="5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BDE9F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SDN Kalideres 12 Pagi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5868A9" w14:textId="77777777" w:rsidR="008B5013" w:rsidRPr="008B5013" w:rsidRDefault="008B5013" w:rsidP="00832F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Content Idea</w:t>
            </w:r>
          </w:p>
        </w:tc>
      </w:tr>
      <w:tr w:rsidR="008B5013" w:rsidRPr="008B5013" w14:paraId="4C293DB0" w14:textId="77777777" w:rsidTr="008B5013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71E10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7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93696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Zalfa Luqyana Akifah</w:t>
            </w:r>
          </w:p>
        </w:tc>
        <w:tc>
          <w:tcPr>
            <w:tcW w:w="5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FEC1C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SDN Semanan 01 Pagi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71E349" w14:textId="77777777" w:rsidR="008B5013" w:rsidRPr="008B5013" w:rsidRDefault="008B5013" w:rsidP="00832F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Content Idea</w:t>
            </w:r>
          </w:p>
        </w:tc>
      </w:tr>
      <w:tr w:rsidR="008B5013" w:rsidRPr="008B5013" w14:paraId="488865BE" w14:textId="77777777" w:rsidTr="008B5013">
        <w:trPr>
          <w:trHeight w:val="6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24DAC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14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AB246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Mochamad Ardi</w:t>
            </w:r>
          </w:p>
        </w:tc>
        <w:tc>
          <w:tcPr>
            <w:tcW w:w="5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60BC3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Satuan Pelaksana Pendidikan Kecamatan Kebon Jeruk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4DF3A3" w14:textId="77777777" w:rsidR="008B5013" w:rsidRPr="008B5013" w:rsidRDefault="008B5013" w:rsidP="00832F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Editor</w:t>
            </w:r>
          </w:p>
        </w:tc>
      </w:tr>
      <w:tr w:rsidR="008B5013" w:rsidRPr="008B5013" w14:paraId="40B5244D" w14:textId="77777777" w:rsidTr="008B5013">
        <w:trPr>
          <w:trHeight w:val="6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40656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15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3E2B1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Hendri Elzi</w:t>
            </w:r>
          </w:p>
        </w:tc>
        <w:tc>
          <w:tcPr>
            <w:tcW w:w="5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C64C9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Satuan Pelaksana Pendidikan Kecamatan Grogol Petamburan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B34D9B" w14:textId="77777777" w:rsidR="008B5013" w:rsidRPr="008B5013" w:rsidRDefault="008B5013" w:rsidP="00832F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Editor</w:t>
            </w:r>
          </w:p>
        </w:tc>
      </w:tr>
      <w:tr w:rsidR="008B5013" w:rsidRPr="008B5013" w14:paraId="360E9251" w14:textId="77777777" w:rsidTr="008B5013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E7485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16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8BDEC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Tri Hartanto</w:t>
            </w:r>
          </w:p>
        </w:tc>
        <w:tc>
          <w:tcPr>
            <w:tcW w:w="5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AFC00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SD Negeri 10 Joglo Pagi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525834" w14:textId="77777777" w:rsidR="008B5013" w:rsidRPr="008B5013" w:rsidRDefault="008B5013" w:rsidP="00832F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Content Idea</w:t>
            </w:r>
          </w:p>
        </w:tc>
      </w:tr>
      <w:tr w:rsidR="008B5013" w:rsidRPr="008B5013" w14:paraId="56900E21" w14:textId="77777777" w:rsidTr="008B5013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FF594" w14:textId="77777777" w:rsidR="008B5013" w:rsidRPr="008B5013" w:rsidRDefault="008B5013" w:rsidP="008B50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17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D2BE5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Anita Rochmawati</w:t>
            </w:r>
          </w:p>
        </w:tc>
        <w:tc>
          <w:tcPr>
            <w:tcW w:w="5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9D711" w14:textId="77777777" w:rsidR="008B5013" w:rsidRPr="008B5013" w:rsidRDefault="008B5013" w:rsidP="008B5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SMA Negeri 57 Jakarta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DC9014" w14:textId="77777777" w:rsidR="008B5013" w:rsidRPr="008B5013" w:rsidRDefault="008B5013" w:rsidP="00832F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8B5013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Content Idea</w:t>
            </w:r>
          </w:p>
        </w:tc>
      </w:tr>
    </w:tbl>
    <w:p w14:paraId="5D2D2094" w14:textId="77777777" w:rsidR="00EF58C3" w:rsidRPr="00E326F4" w:rsidRDefault="00EF58C3" w:rsidP="00E326F4">
      <w:pPr>
        <w:spacing w:after="0"/>
        <w:rPr>
          <w:rFonts w:ascii="Arial" w:hAnsi="Arial" w:cs="Arial"/>
          <w:sz w:val="24"/>
          <w:szCs w:val="24"/>
        </w:rPr>
      </w:pPr>
    </w:p>
    <w:p w14:paraId="18548917" w14:textId="77777777" w:rsidR="002A3327" w:rsidRPr="00C30AC7" w:rsidRDefault="002A3327" w:rsidP="002A3327">
      <w:pPr>
        <w:pStyle w:val="ListParagraph"/>
        <w:spacing w:after="0"/>
        <w:ind w:left="4500"/>
        <w:rPr>
          <w:rFonts w:ascii="Arial" w:hAnsi="Arial" w:cs="Arial"/>
          <w:sz w:val="24"/>
          <w:szCs w:val="24"/>
        </w:rPr>
      </w:pPr>
      <w:r w:rsidRPr="00C30AC7">
        <w:rPr>
          <w:rFonts w:ascii="Arial" w:hAnsi="Arial" w:cs="Arial"/>
          <w:sz w:val="24"/>
          <w:szCs w:val="24"/>
        </w:rPr>
        <w:t>K</w:t>
      </w:r>
      <w:r w:rsidRPr="00C30AC7">
        <w:rPr>
          <w:rFonts w:ascii="Arial" w:hAnsi="Arial" w:cs="Arial"/>
          <w:sz w:val="24"/>
          <w:szCs w:val="24"/>
          <w:lang w:val="id-ID"/>
        </w:rPr>
        <w:t>epala</w:t>
      </w:r>
      <w:r>
        <w:rPr>
          <w:rFonts w:ascii="Arial" w:hAnsi="Arial" w:cs="Arial"/>
          <w:sz w:val="24"/>
          <w:szCs w:val="24"/>
        </w:rPr>
        <w:t xml:space="preserve"> </w:t>
      </w:r>
      <w:r w:rsidRPr="00C30AC7">
        <w:rPr>
          <w:rFonts w:ascii="Arial" w:hAnsi="Arial" w:cs="Arial"/>
          <w:sz w:val="24"/>
          <w:szCs w:val="24"/>
        </w:rPr>
        <w:t>S</w:t>
      </w:r>
      <w:r w:rsidRPr="00C30AC7">
        <w:rPr>
          <w:rFonts w:ascii="Arial" w:hAnsi="Arial" w:cs="Arial"/>
          <w:sz w:val="24"/>
          <w:szCs w:val="24"/>
          <w:lang w:val="id-ID"/>
        </w:rPr>
        <w:t xml:space="preserve">uku </w:t>
      </w:r>
      <w:r w:rsidRPr="00C30AC7">
        <w:rPr>
          <w:rFonts w:ascii="Arial" w:hAnsi="Arial" w:cs="Arial"/>
          <w:sz w:val="24"/>
          <w:szCs w:val="24"/>
        </w:rPr>
        <w:t xml:space="preserve"> D</w:t>
      </w:r>
      <w:r w:rsidRPr="00C30AC7">
        <w:rPr>
          <w:rFonts w:ascii="Arial" w:hAnsi="Arial" w:cs="Arial"/>
          <w:sz w:val="24"/>
          <w:szCs w:val="24"/>
          <w:lang w:val="id-ID"/>
        </w:rPr>
        <w:t>inas</w:t>
      </w:r>
      <w:r w:rsidRPr="00C30AC7">
        <w:rPr>
          <w:rFonts w:ascii="Arial" w:hAnsi="Arial" w:cs="Arial"/>
          <w:sz w:val="24"/>
          <w:szCs w:val="24"/>
        </w:rPr>
        <w:t xml:space="preserve"> P</w:t>
      </w:r>
      <w:r w:rsidRPr="00C30AC7">
        <w:rPr>
          <w:rFonts w:ascii="Arial" w:hAnsi="Arial" w:cs="Arial"/>
          <w:sz w:val="24"/>
          <w:szCs w:val="24"/>
          <w:lang w:val="id-ID"/>
        </w:rPr>
        <w:t>endidikan</w:t>
      </w:r>
      <w:r w:rsidRPr="00C30AC7">
        <w:rPr>
          <w:rFonts w:ascii="Arial" w:hAnsi="Arial" w:cs="Arial"/>
          <w:sz w:val="24"/>
          <w:szCs w:val="24"/>
        </w:rPr>
        <w:t xml:space="preserve"> W</w:t>
      </w:r>
      <w:r w:rsidRPr="00C30AC7">
        <w:rPr>
          <w:rFonts w:ascii="Arial" w:hAnsi="Arial" w:cs="Arial"/>
          <w:sz w:val="24"/>
          <w:szCs w:val="24"/>
          <w:lang w:val="id-ID"/>
        </w:rPr>
        <w:t>ilayah</w:t>
      </w:r>
      <w:r w:rsidRPr="00C30AC7">
        <w:rPr>
          <w:rFonts w:ascii="Arial" w:hAnsi="Arial" w:cs="Arial"/>
          <w:sz w:val="24"/>
          <w:szCs w:val="24"/>
        </w:rPr>
        <w:t xml:space="preserve"> II</w:t>
      </w:r>
    </w:p>
    <w:p w14:paraId="7E1BF192" w14:textId="77777777" w:rsidR="002A3327" w:rsidRDefault="002A3327" w:rsidP="002A3327">
      <w:pPr>
        <w:pStyle w:val="ListParagraph"/>
        <w:spacing w:after="0"/>
        <w:ind w:left="3060" w:firstLine="540"/>
        <w:jc w:val="center"/>
        <w:rPr>
          <w:rFonts w:ascii="Arial" w:hAnsi="Arial" w:cs="Arial"/>
          <w:sz w:val="24"/>
          <w:szCs w:val="24"/>
          <w:lang w:val="id-ID"/>
        </w:rPr>
      </w:pPr>
      <w:r w:rsidRPr="00C30AC7">
        <w:rPr>
          <w:rFonts w:ascii="Arial" w:hAnsi="Arial" w:cs="Arial"/>
          <w:sz w:val="24"/>
          <w:szCs w:val="24"/>
        </w:rPr>
        <w:t>K</w:t>
      </w:r>
      <w:r w:rsidRPr="00C30AC7">
        <w:rPr>
          <w:rFonts w:ascii="Arial" w:hAnsi="Arial" w:cs="Arial"/>
          <w:sz w:val="24"/>
          <w:szCs w:val="24"/>
          <w:lang w:val="id-ID"/>
        </w:rPr>
        <w:t>ota</w:t>
      </w:r>
      <w:r w:rsidRPr="00C30AC7">
        <w:rPr>
          <w:rFonts w:ascii="Arial" w:hAnsi="Arial" w:cs="Arial"/>
          <w:sz w:val="24"/>
          <w:szCs w:val="24"/>
        </w:rPr>
        <w:t xml:space="preserve"> A</w:t>
      </w:r>
      <w:r w:rsidRPr="00C30AC7">
        <w:rPr>
          <w:rFonts w:ascii="Arial" w:hAnsi="Arial" w:cs="Arial"/>
          <w:sz w:val="24"/>
          <w:szCs w:val="24"/>
          <w:lang w:val="id-ID"/>
        </w:rPr>
        <w:t>dministrasi</w:t>
      </w:r>
      <w:r w:rsidRPr="00C30AC7">
        <w:rPr>
          <w:rFonts w:ascii="Arial" w:hAnsi="Arial" w:cs="Arial"/>
          <w:sz w:val="24"/>
          <w:szCs w:val="24"/>
        </w:rPr>
        <w:t xml:space="preserve"> J</w:t>
      </w:r>
      <w:r w:rsidRPr="00C30AC7">
        <w:rPr>
          <w:rFonts w:ascii="Arial" w:hAnsi="Arial" w:cs="Arial"/>
          <w:sz w:val="24"/>
          <w:szCs w:val="24"/>
          <w:lang w:val="id-ID"/>
        </w:rPr>
        <w:t>akarta</w:t>
      </w:r>
      <w:r w:rsidRPr="00C30AC7">
        <w:rPr>
          <w:rFonts w:ascii="Arial" w:hAnsi="Arial" w:cs="Arial"/>
          <w:sz w:val="24"/>
          <w:szCs w:val="24"/>
        </w:rPr>
        <w:t xml:space="preserve"> P</w:t>
      </w:r>
      <w:r w:rsidRPr="00C30AC7">
        <w:rPr>
          <w:rFonts w:ascii="Arial" w:hAnsi="Arial" w:cs="Arial"/>
          <w:sz w:val="24"/>
          <w:szCs w:val="24"/>
          <w:lang w:val="id-ID"/>
        </w:rPr>
        <w:t>usat</w:t>
      </w:r>
    </w:p>
    <w:p w14:paraId="110F736A" w14:textId="77777777" w:rsidR="002A3327" w:rsidRDefault="002A3327" w:rsidP="002A3327">
      <w:pPr>
        <w:tabs>
          <w:tab w:val="left" w:pos="1260"/>
          <w:tab w:val="left" w:pos="1980"/>
          <w:tab w:val="left" w:pos="3600"/>
          <w:tab w:val="left" w:pos="4680"/>
        </w:tabs>
        <w:spacing w:after="0"/>
        <w:rPr>
          <w:rFonts w:ascii="Arial" w:hAnsi="Arial" w:cs="Arial"/>
          <w:sz w:val="24"/>
          <w:szCs w:val="24"/>
          <w:lang w:val="en-US"/>
        </w:rPr>
      </w:pPr>
    </w:p>
    <w:p w14:paraId="18CB6946" w14:textId="77777777" w:rsidR="002A3327" w:rsidRDefault="002A3327" w:rsidP="002A3327">
      <w:pPr>
        <w:tabs>
          <w:tab w:val="left" w:pos="1260"/>
          <w:tab w:val="left" w:pos="1980"/>
          <w:tab w:val="left" w:pos="3600"/>
          <w:tab w:val="left" w:pos="4680"/>
        </w:tabs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  <w:t xml:space="preserve">        </w:t>
      </w:r>
    </w:p>
    <w:p w14:paraId="4E926C02" w14:textId="3334E8A7" w:rsidR="002A3327" w:rsidRPr="00241392" w:rsidRDefault="002A3327" w:rsidP="002A3327">
      <w:pPr>
        <w:tabs>
          <w:tab w:val="left" w:pos="1260"/>
          <w:tab w:val="left" w:pos="1980"/>
          <w:tab w:val="left" w:pos="3600"/>
          <w:tab w:val="left" w:pos="4680"/>
        </w:tabs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    </w:t>
      </w:r>
    </w:p>
    <w:p w14:paraId="43624DC7" w14:textId="5A233C43" w:rsidR="002A3327" w:rsidRPr="00EF58C3" w:rsidRDefault="002A3327" w:rsidP="002A3327">
      <w:pPr>
        <w:pStyle w:val="ListParagraph"/>
        <w:tabs>
          <w:tab w:val="left" w:pos="1260"/>
          <w:tab w:val="left" w:pos="1980"/>
          <w:tab w:val="left" w:pos="3600"/>
          <w:tab w:val="left" w:pos="4680"/>
        </w:tabs>
        <w:spacing w:after="0"/>
        <w:ind w:left="16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</w:t>
      </w:r>
    </w:p>
    <w:p w14:paraId="2D4E94F3" w14:textId="77777777" w:rsidR="002A3327" w:rsidRPr="00EF58C3" w:rsidRDefault="002A3327" w:rsidP="002A3327">
      <w:pPr>
        <w:pStyle w:val="ListParagraph"/>
        <w:tabs>
          <w:tab w:val="left" w:pos="1260"/>
          <w:tab w:val="left" w:pos="1980"/>
          <w:tab w:val="left" w:pos="3600"/>
          <w:tab w:val="left" w:pos="4680"/>
        </w:tabs>
        <w:ind w:left="16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F58C3">
        <w:rPr>
          <w:rFonts w:ascii="Arial" w:hAnsi="Arial" w:cs="Arial"/>
          <w:sz w:val="24"/>
          <w:szCs w:val="24"/>
        </w:rPr>
        <w:t>Bambang Eko Prabowo S.STP. M.Si</w:t>
      </w:r>
      <w:r>
        <w:rPr>
          <w:rFonts w:ascii="Arial" w:hAnsi="Arial" w:cs="Arial"/>
          <w:sz w:val="24"/>
          <w:szCs w:val="24"/>
        </w:rPr>
        <w:t>., MA.</w:t>
      </w:r>
    </w:p>
    <w:p w14:paraId="3AB4F6F5" w14:textId="77777777" w:rsidR="002A3327" w:rsidRPr="00EF58C3" w:rsidRDefault="002A3327" w:rsidP="002A3327">
      <w:pPr>
        <w:pStyle w:val="ListParagraph"/>
        <w:tabs>
          <w:tab w:val="left" w:pos="1260"/>
          <w:tab w:val="left" w:pos="1980"/>
          <w:tab w:val="left" w:pos="3600"/>
          <w:tab w:val="left" w:pos="4680"/>
        </w:tabs>
        <w:ind w:left="16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</w:t>
      </w:r>
      <w:r w:rsidRPr="00EF58C3">
        <w:rPr>
          <w:rFonts w:ascii="Arial" w:hAnsi="Arial" w:cs="Arial"/>
          <w:sz w:val="24"/>
          <w:szCs w:val="24"/>
        </w:rPr>
        <w:t>NIP 197908121999121001</w:t>
      </w:r>
    </w:p>
    <w:p w14:paraId="2854878B" w14:textId="073EA200" w:rsidR="0038789B" w:rsidRPr="00EF58C3" w:rsidRDefault="0038789B" w:rsidP="008F70B6">
      <w:pPr>
        <w:pStyle w:val="ListParagraph"/>
        <w:tabs>
          <w:tab w:val="left" w:pos="1260"/>
          <w:tab w:val="left" w:pos="1980"/>
          <w:tab w:val="left" w:pos="3600"/>
          <w:tab w:val="left" w:pos="4680"/>
        </w:tabs>
        <w:spacing w:after="0"/>
        <w:ind w:left="1620"/>
        <w:jc w:val="center"/>
        <w:rPr>
          <w:sz w:val="24"/>
          <w:szCs w:val="24"/>
        </w:rPr>
      </w:pPr>
    </w:p>
    <w:sectPr w:rsidR="0038789B" w:rsidRPr="00EF58C3" w:rsidSect="005B1EB1">
      <w:pgSz w:w="11906" w:h="16838" w:code="9"/>
      <w:pgMar w:top="851" w:right="566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badi MT Condensed Light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74C46"/>
    <w:multiLevelType w:val="hybridMultilevel"/>
    <w:tmpl w:val="D3A2A0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02E5D"/>
    <w:multiLevelType w:val="hybridMultilevel"/>
    <w:tmpl w:val="C75E1B86"/>
    <w:lvl w:ilvl="0" w:tplc="BB74EE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660882250">
    <w:abstractNumId w:val="1"/>
  </w:num>
  <w:num w:numId="2" w16cid:durableId="1699089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BE"/>
    <w:rsid w:val="00040317"/>
    <w:rsid w:val="00070DA5"/>
    <w:rsid w:val="000D0E53"/>
    <w:rsid w:val="000E0D62"/>
    <w:rsid w:val="00106584"/>
    <w:rsid w:val="001857C5"/>
    <w:rsid w:val="00192939"/>
    <w:rsid w:val="001A086A"/>
    <w:rsid w:val="001A7FD8"/>
    <w:rsid w:val="00241392"/>
    <w:rsid w:val="002A3327"/>
    <w:rsid w:val="002E5548"/>
    <w:rsid w:val="00330F1D"/>
    <w:rsid w:val="00340F2E"/>
    <w:rsid w:val="0038789B"/>
    <w:rsid w:val="003B3BBE"/>
    <w:rsid w:val="00433B08"/>
    <w:rsid w:val="00443400"/>
    <w:rsid w:val="00487C1D"/>
    <w:rsid w:val="004A52BE"/>
    <w:rsid w:val="004C651E"/>
    <w:rsid w:val="004F1E63"/>
    <w:rsid w:val="005117EE"/>
    <w:rsid w:val="00572158"/>
    <w:rsid w:val="005A747E"/>
    <w:rsid w:val="005B1EB1"/>
    <w:rsid w:val="005F4FF6"/>
    <w:rsid w:val="00615036"/>
    <w:rsid w:val="006B09CF"/>
    <w:rsid w:val="006C0FA7"/>
    <w:rsid w:val="006F5215"/>
    <w:rsid w:val="007243DA"/>
    <w:rsid w:val="0072472F"/>
    <w:rsid w:val="00745BB6"/>
    <w:rsid w:val="007802B5"/>
    <w:rsid w:val="007A03D8"/>
    <w:rsid w:val="007F7817"/>
    <w:rsid w:val="00801B8E"/>
    <w:rsid w:val="00817643"/>
    <w:rsid w:val="00832FE9"/>
    <w:rsid w:val="00847714"/>
    <w:rsid w:val="00854C44"/>
    <w:rsid w:val="00863226"/>
    <w:rsid w:val="008745CB"/>
    <w:rsid w:val="008A35A6"/>
    <w:rsid w:val="008B5013"/>
    <w:rsid w:val="008C4EEF"/>
    <w:rsid w:val="008F70B6"/>
    <w:rsid w:val="008F7A24"/>
    <w:rsid w:val="009349CA"/>
    <w:rsid w:val="00953034"/>
    <w:rsid w:val="00A07A54"/>
    <w:rsid w:val="00A07D24"/>
    <w:rsid w:val="00A34308"/>
    <w:rsid w:val="00A6345A"/>
    <w:rsid w:val="00A97EAC"/>
    <w:rsid w:val="00AB2DD1"/>
    <w:rsid w:val="00AB649C"/>
    <w:rsid w:val="00AC44A8"/>
    <w:rsid w:val="00AD0232"/>
    <w:rsid w:val="00B06C5C"/>
    <w:rsid w:val="00B10DC8"/>
    <w:rsid w:val="00B16760"/>
    <w:rsid w:val="00B22CC7"/>
    <w:rsid w:val="00B369F4"/>
    <w:rsid w:val="00B65242"/>
    <w:rsid w:val="00B9405C"/>
    <w:rsid w:val="00BA04D7"/>
    <w:rsid w:val="00BC0433"/>
    <w:rsid w:val="00BC09AF"/>
    <w:rsid w:val="00C03C48"/>
    <w:rsid w:val="00C10407"/>
    <w:rsid w:val="00C1499F"/>
    <w:rsid w:val="00C41AEE"/>
    <w:rsid w:val="00CA1E04"/>
    <w:rsid w:val="00CD3F8E"/>
    <w:rsid w:val="00D230A8"/>
    <w:rsid w:val="00D23485"/>
    <w:rsid w:val="00D42528"/>
    <w:rsid w:val="00D71AD9"/>
    <w:rsid w:val="00DF0163"/>
    <w:rsid w:val="00E24111"/>
    <w:rsid w:val="00E326F4"/>
    <w:rsid w:val="00E57794"/>
    <w:rsid w:val="00E61AB6"/>
    <w:rsid w:val="00E92C82"/>
    <w:rsid w:val="00EB5F6B"/>
    <w:rsid w:val="00EC524C"/>
    <w:rsid w:val="00ED4D86"/>
    <w:rsid w:val="00EF58C3"/>
    <w:rsid w:val="00F07700"/>
    <w:rsid w:val="00F52F8F"/>
    <w:rsid w:val="00F65134"/>
    <w:rsid w:val="00F96FB7"/>
    <w:rsid w:val="00FB49E3"/>
    <w:rsid w:val="00FB54E2"/>
    <w:rsid w:val="00FC199F"/>
    <w:rsid w:val="00FE444A"/>
    <w:rsid w:val="00FF27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74D2A"/>
  <w15:docId w15:val="{E419D5D1-BA83-4F05-A23E-CD474756E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327"/>
    <w:pPr>
      <w:spacing w:after="200" w:line="276" w:lineRule="auto"/>
    </w:pPr>
    <w:rPr>
      <w:sz w:val="22"/>
      <w:szCs w:val="22"/>
      <w:lang w:val="id-ID"/>
    </w:rPr>
  </w:style>
  <w:style w:type="paragraph" w:styleId="Heading2">
    <w:name w:val="heading 2"/>
    <w:basedOn w:val="Normal"/>
    <w:next w:val="Normal"/>
    <w:link w:val="Heading2Char"/>
    <w:qFormat/>
    <w:rsid w:val="001A7FD8"/>
    <w:pPr>
      <w:keepNext/>
      <w:spacing w:after="0" w:line="240" w:lineRule="auto"/>
      <w:outlineLvl w:val="1"/>
    </w:pPr>
    <w:rPr>
      <w:rFonts w:ascii="Times New Roman" w:eastAsia="Times New Roman" w:hAnsi="Times New Roman"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1A7FD8"/>
    <w:pPr>
      <w:keepNext/>
      <w:tabs>
        <w:tab w:val="left" w:pos="1560"/>
        <w:tab w:val="left" w:pos="1701"/>
      </w:tabs>
      <w:spacing w:after="0" w:line="240" w:lineRule="auto"/>
      <w:ind w:left="1701" w:hanging="1701"/>
      <w:jc w:val="both"/>
      <w:outlineLvl w:val="3"/>
    </w:pPr>
    <w:rPr>
      <w:rFonts w:ascii="Times New Roman" w:eastAsia="Times New Roman" w:hAnsi="Times New Roman"/>
      <w:sz w:val="24"/>
      <w:szCs w:val="20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89B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92939"/>
    <w:rPr>
      <w:color w:val="0000FF"/>
      <w:u w:val="single"/>
    </w:rPr>
  </w:style>
  <w:style w:type="character" w:customStyle="1" w:styleId="Heading2Char">
    <w:name w:val="Heading 2 Char"/>
    <w:link w:val="Heading2"/>
    <w:rsid w:val="001A7FD8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ing4Char">
    <w:name w:val="Heading 4 Char"/>
    <w:link w:val="Heading4"/>
    <w:rsid w:val="001A7FD8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ing5Char">
    <w:name w:val="Heading 5 Char"/>
    <w:link w:val="Heading5"/>
    <w:uiPriority w:val="9"/>
    <w:semiHidden/>
    <w:rsid w:val="0038789B"/>
    <w:rPr>
      <w:rFonts w:ascii="Cambria" w:eastAsia="Times New Roman" w:hAnsi="Cambria" w:cs="Times New Roman"/>
      <w:color w:val="243F60"/>
    </w:rPr>
  </w:style>
  <w:style w:type="paragraph" w:styleId="BlockText">
    <w:name w:val="Block Text"/>
    <w:basedOn w:val="Normal"/>
    <w:rsid w:val="0038789B"/>
    <w:pPr>
      <w:tabs>
        <w:tab w:val="left" w:pos="1985"/>
        <w:tab w:val="left" w:pos="2410"/>
        <w:tab w:val="left" w:pos="8647"/>
      </w:tabs>
      <w:spacing w:after="0" w:line="240" w:lineRule="auto"/>
      <w:ind w:left="426" w:right="473"/>
      <w:jc w:val="both"/>
    </w:pPr>
    <w:rPr>
      <w:rFonts w:ascii="Abadi MT Condensed Light" w:eastAsia="Times New Roman" w:hAnsi="Abadi MT Condensed Light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38789B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F1E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uiPriority w:val="99"/>
    <w:unhideWhenUsed/>
    <w:rsid w:val="00040317"/>
    <w:pPr>
      <w:spacing w:after="120" w:line="480" w:lineRule="auto"/>
      <w:ind w:left="360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40317"/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1A086A"/>
    <w:rPr>
      <w:rFonts w:ascii="Times New Roman" w:eastAsia="Times New Roman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C04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6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dinjp2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ndangan%20Redistribusi%20202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Undangan Redistribusi 2022.dot</Template>
  <TotalTime>27</TotalTime>
  <Pages>4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Links>
    <vt:vector size="6" baseType="variant">
      <vt:variant>
        <vt:i4>7208967</vt:i4>
      </vt:variant>
      <vt:variant>
        <vt:i4>0</vt:i4>
      </vt:variant>
      <vt:variant>
        <vt:i4>0</vt:i4>
      </vt:variant>
      <vt:variant>
        <vt:i4>5</vt:i4>
      </vt:variant>
      <vt:variant>
        <vt:lpwstr>mailto:sudinjp2@gmail.com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Sudin JP2</dc:creator>
  <cp:lastModifiedBy>Teuku Ardhi</cp:lastModifiedBy>
  <cp:revision>4</cp:revision>
  <cp:lastPrinted>2025-07-07T12:37:00Z</cp:lastPrinted>
  <dcterms:created xsi:type="dcterms:W3CDTF">2025-07-07T12:46:00Z</dcterms:created>
  <dcterms:modified xsi:type="dcterms:W3CDTF">2025-07-07T13:03:00Z</dcterms:modified>
</cp:coreProperties>
</file>